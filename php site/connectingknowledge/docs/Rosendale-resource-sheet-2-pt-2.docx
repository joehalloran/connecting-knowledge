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5C2" w:rsidRDefault="00C76946" w:rsidP="003445C2">
      <w:pPr>
        <w:jc w:val="center"/>
        <w:rPr>
          <w:rFonts w:ascii="Arial" w:hAnsi="Arial" w:cs="Arial"/>
          <w:sz w:val="24"/>
        </w:rPr>
      </w:pPr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70528" behindDoc="1" locked="0" layoutInCell="1" allowOverlap="1" wp14:anchorId="0587DDC7" wp14:editId="4853CF25">
            <wp:simplePos x="0" y="0"/>
            <wp:positionH relativeFrom="column">
              <wp:posOffset>3075940</wp:posOffset>
            </wp:positionH>
            <wp:positionV relativeFrom="paragraph">
              <wp:posOffset>-552450</wp:posOffset>
            </wp:positionV>
            <wp:extent cx="1533525" cy="1499870"/>
            <wp:effectExtent l="0" t="0" r="9525" b="5080"/>
            <wp:wrapTight wrapText="bothSides">
              <wp:wrapPolygon edited="0">
                <wp:start x="0" y="0"/>
                <wp:lineTo x="0" y="21399"/>
                <wp:lineTo x="21466" y="21399"/>
                <wp:lineTo x="2146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9504" behindDoc="1" locked="0" layoutInCell="1" allowOverlap="1" wp14:anchorId="19E9AE9C" wp14:editId="34DC6127">
            <wp:simplePos x="0" y="0"/>
            <wp:positionH relativeFrom="column">
              <wp:posOffset>152400</wp:posOffset>
            </wp:positionH>
            <wp:positionV relativeFrom="paragraph">
              <wp:posOffset>-553085</wp:posOffset>
            </wp:positionV>
            <wp:extent cx="1466850" cy="1536700"/>
            <wp:effectExtent l="0" t="0" r="0" b="6350"/>
            <wp:wrapTight wrapText="bothSides">
              <wp:wrapPolygon edited="0">
                <wp:start x="0" y="0"/>
                <wp:lineTo x="0" y="21421"/>
                <wp:lineTo x="21319" y="21421"/>
                <wp:lineTo x="213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1552" behindDoc="1" locked="0" layoutInCell="1" allowOverlap="1" wp14:anchorId="13FE0935" wp14:editId="13B3E11E">
            <wp:simplePos x="0" y="0"/>
            <wp:positionH relativeFrom="column">
              <wp:posOffset>6057900</wp:posOffset>
            </wp:positionH>
            <wp:positionV relativeFrom="paragraph">
              <wp:posOffset>-647700</wp:posOffset>
            </wp:positionV>
            <wp:extent cx="1655445" cy="1714500"/>
            <wp:effectExtent l="0" t="0" r="1905" b="0"/>
            <wp:wrapTight wrapText="bothSides">
              <wp:wrapPolygon edited="0">
                <wp:start x="0" y="0"/>
                <wp:lineTo x="0" y="21360"/>
                <wp:lineTo x="21376" y="21360"/>
                <wp:lineTo x="2137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45C2" w:rsidRDefault="003445C2" w:rsidP="003445C2">
      <w:pPr>
        <w:jc w:val="center"/>
        <w:rPr>
          <w:rFonts w:ascii="Arial" w:hAnsi="Arial" w:cs="Arial"/>
          <w:sz w:val="24"/>
        </w:rPr>
      </w:pPr>
    </w:p>
    <w:p w:rsidR="00CD003E" w:rsidRDefault="00CD003E" w:rsidP="003445C2">
      <w:pPr>
        <w:jc w:val="center"/>
        <w:rPr>
          <w:rFonts w:ascii="Arial" w:hAnsi="Arial" w:cs="Arial"/>
          <w:sz w:val="24"/>
        </w:rPr>
      </w:pPr>
    </w:p>
    <w:p w:rsidR="00CD003E" w:rsidRDefault="00F55B6B" w:rsidP="003445C2">
      <w:pPr>
        <w:jc w:val="center"/>
        <w:rPr>
          <w:rFonts w:ascii="Arial" w:hAnsi="Arial" w:cs="Arial"/>
          <w:sz w:val="24"/>
        </w:rPr>
      </w:pPr>
      <w:r w:rsidRPr="00CD003E">
        <w:rPr>
          <w:rFonts w:ascii="Arial" w:hAnsi="Arial" w:cs="Arial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5A0DCF" wp14:editId="63D0A1A1">
                <wp:simplePos x="0" y="0"/>
                <wp:positionH relativeFrom="column">
                  <wp:posOffset>6296025</wp:posOffset>
                </wp:positionH>
                <wp:positionV relativeFrom="paragraph">
                  <wp:posOffset>71755</wp:posOffset>
                </wp:positionV>
                <wp:extent cx="1466850" cy="381000"/>
                <wp:effectExtent l="0" t="0" r="1905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03E" w:rsidRPr="00CD003E" w:rsidRDefault="00C76946" w:rsidP="00CD003E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Bun: </w:t>
                            </w:r>
                            <w:r w:rsidR="00CD003E" w:rsidRPr="00CD003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95.75pt;margin-top:5.65pt;width:115.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">
                <v:textbox>
                  <w:txbxContent>
                    <w:p w:rsidR="00CD003E" w:rsidRPr="00CD003E" w:rsidRDefault="00C76946" w:rsidP="00CD003E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Bun: </w:t>
                      </w:r>
                      <w:r w:rsidR="00CD003E" w:rsidRPr="00CD003E">
                        <w:rPr>
                          <w:rFonts w:ascii="Arial" w:hAnsi="Arial" w:cs="Arial"/>
                          <w:sz w:val="32"/>
                          <w:szCs w:val="32"/>
                        </w:rPr>
                        <w:t>8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Pr="00CD003E">
        <w:rPr>
          <w:rFonts w:ascii="Arial" w:hAnsi="Arial" w:cs="Arial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030016" wp14:editId="6B2700E4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1571625" cy="3714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03E" w:rsidRPr="00CD003E" w:rsidRDefault="00C76946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Doughnut</w:t>
                            </w:r>
                            <w:r w:rsidR="00CD003E" w:rsidRPr="00CD003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20p</w:t>
                            </w:r>
                            <w:r w:rsidR="00CD003E" w:rsidRPr="00CD003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£12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.9pt;width:123.7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">
                <v:textbox>
                  <w:txbxContent>
                    <w:p w:rsidR="00CD003E" w:rsidRPr="00CD003E" w:rsidRDefault="00C76946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Doughnut</w:t>
                      </w:r>
                      <w:r w:rsidR="00CD003E" w:rsidRPr="00CD003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20p</w:t>
                      </w:r>
                      <w:r w:rsidR="00CD003E" w:rsidRPr="00CD003E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£12</w:t>
                      </w:r>
                    </w:p>
                  </w:txbxContent>
                </v:textbox>
              </v:shape>
            </w:pict>
          </mc:Fallback>
        </mc:AlternateContent>
      </w:r>
      <w:r w:rsidR="00CD003E" w:rsidRPr="00CD003E">
        <w:rPr>
          <w:rFonts w:ascii="Arial" w:hAnsi="Arial" w:cs="Arial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D13D08" wp14:editId="5F1F446E">
                <wp:simplePos x="0" y="0"/>
                <wp:positionH relativeFrom="column">
                  <wp:posOffset>3286125</wp:posOffset>
                </wp:positionH>
                <wp:positionV relativeFrom="paragraph">
                  <wp:posOffset>90805</wp:posOffset>
                </wp:positionV>
                <wp:extent cx="1323975" cy="381000"/>
                <wp:effectExtent l="0" t="0" r="28575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003E" w:rsidRPr="00CD003E" w:rsidRDefault="00C76946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Tart:  </w:t>
                            </w:r>
                            <w:r w:rsidR="00CD003E" w:rsidRPr="00CD003E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15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58.75pt;margin-top:7.15pt;width:104.2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">
                <v:textbox>
                  <w:txbxContent>
                    <w:p w:rsidR="00CD003E" w:rsidRPr="00CD003E" w:rsidRDefault="00C76946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Tart:  </w:t>
                      </w:r>
                      <w:r w:rsidR="00CD003E" w:rsidRPr="00CD003E">
                        <w:rPr>
                          <w:rFonts w:ascii="Arial" w:hAnsi="Arial" w:cs="Arial"/>
                          <w:sz w:val="32"/>
                          <w:szCs w:val="32"/>
                        </w:rPr>
                        <w:t>15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:rsidR="00CD003E" w:rsidRPr="003445C2" w:rsidRDefault="00CD003E" w:rsidP="00F55B6B">
      <w:pPr>
        <w:rPr>
          <w:rFonts w:ascii="Arial" w:hAnsi="Arial" w:cs="Arial"/>
          <w:sz w:val="24"/>
        </w:rPr>
      </w:pPr>
    </w:p>
    <w:tbl>
      <w:tblPr>
        <w:tblStyle w:val="TableGrid"/>
        <w:tblW w:w="15735" w:type="dxa"/>
        <w:tblInd w:w="-601" w:type="dxa"/>
        <w:tblLook w:val="04A0" w:firstRow="1" w:lastRow="0" w:firstColumn="1" w:lastColumn="0" w:noHBand="0" w:noVBand="1"/>
      </w:tblPr>
      <w:tblGrid>
        <w:gridCol w:w="3403"/>
        <w:gridCol w:w="6237"/>
        <w:gridCol w:w="4394"/>
        <w:gridCol w:w="1701"/>
      </w:tblGrid>
      <w:tr w:rsidR="003445C2" w:rsidRPr="003445C2" w:rsidTr="00793DA9">
        <w:tc>
          <w:tcPr>
            <w:tcW w:w="3403" w:type="dxa"/>
          </w:tcPr>
          <w:p w:rsidR="003445C2" w:rsidRPr="003445C2" w:rsidRDefault="003445C2" w:rsidP="003445C2">
            <w:pPr>
              <w:jc w:val="center"/>
              <w:rPr>
                <w:rFonts w:ascii="Arial" w:hAnsi="Arial" w:cs="Arial"/>
                <w:sz w:val="24"/>
              </w:rPr>
            </w:pPr>
            <w:r w:rsidRPr="003445C2">
              <w:rPr>
                <w:rFonts w:ascii="Arial" w:hAnsi="Arial" w:cs="Arial"/>
                <w:sz w:val="24"/>
              </w:rPr>
              <w:t>Question</w:t>
            </w:r>
          </w:p>
        </w:tc>
        <w:tc>
          <w:tcPr>
            <w:tcW w:w="6237" w:type="dxa"/>
          </w:tcPr>
          <w:p w:rsidR="003445C2" w:rsidRPr="003445C2" w:rsidRDefault="003445C2" w:rsidP="003445C2">
            <w:pPr>
              <w:jc w:val="center"/>
              <w:rPr>
                <w:rFonts w:ascii="Arial" w:hAnsi="Arial" w:cs="Arial"/>
                <w:sz w:val="24"/>
              </w:rPr>
            </w:pPr>
            <w:r w:rsidRPr="003445C2">
              <w:rPr>
                <w:rFonts w:ascii="Arial" w:hAnsi="Arial" w:cs="Arial"/>
                <w:sz w:val="24"/>
              </w:rPr>
              <w:t>Bar</w:t>
            </w:r>
          </w:p>
        </w:tc>
        <w:tc>
          <w:tcPr>
            <w:tcW w:w="4394" w:type="dxa"/>
          </w:tcPr>
          <w:p w:rsidR="003445C2" w:rsidRPr="003445C2" w:rsidRDefault="003445C2" w:rsidP="003445C2">
            <w:pPr>
              <w:jc w:val="center"/>
              <w:rPr>
                <w:rFonts w:ascii="Arial" w:hAnsi="Arial" w:cs="Arial"/>
                <w:sz w:val="24"/>
              </w:rPr>
            </w:pPr>
            <w:r w:rsidRPr="003445C2">
              <w:rPr>
                <w:rFonts w:ascii="Arial" w:hAnsi="Arial" w:cs="Arial"/>
                <w:sz w:val="24"/>
              </w:rPr>
              <w:t>Number sentence</w:t>
            </w:r>
          </w:p>
        </w:tc>
        <w:tc>
          <w:tcPr>
            <w:tcW w:w="1701" w:type="dxa"/>
          </w:tcPr>
          <w:p w:rsidR="003445C2" w:rsidRPr="003445C2" w:rsidRDefault="003445C2" w:rsidP="003445C2">
            <w:pPr>
              <w:jc w:val="center"/>
              <w:rPr>
                <w:rFonts w:ascii="Arial" w:hAnsi="Arial" w:cs="Arial"/>
                <w:sz w:val="24"/>
              </w:rPr>
            </w:pPr>
            <w:r w:rsidRPr="003445C2">
              <w:rPr>
                <w:rFonts w:ascii="Arial" w:hAnsi="Arial" w:cs="Arial"/>
                <w:sz w:val="24"/>
              </w:rPr>
              <w:t>Answer</w:t>
            </w:r>
          </w:p>
        </w:tc>
      </w:tr>
      <w:tr w:rsidR="003445C2" w:rsidTr="00793DA9">
        <w:tc>
          <w:tcPr>
            <w:tcW w:w="3403" w:type="dxa"/>
          </w:tcPr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  <w:p w:rsidR="003445C2" w:rsidRDefault="003445C2" w:rsidP="003445C2">
            <w:pPr>
              <w:rPr>
                <w:rFonts w:ascii="Arial" w:hAnsi="Arial" w:cs="Arial"/>
              </w:rPr>
            </w:pPr>
          </w:p>
          <w:p w:rsidR="003445C2" w:rsidRDefault="003445C2" w:rsidP="003445C2">
            <w:pPr>
              <w:rPr>
                <w:rFonts w:ascii="Arial" w:hAnsi="Arial" w:cs="Arial"/>
              </w:rPr>
            </w:pPr>
          </w:p>
          <w:p w:rsidR="003445C2" w:rsidRDefault="003445C2" w:rsidP="003445C2">
            <w:pPr>
              <w:rPr>
                <w:rFonts w:ascii="Arial" w:hAnsi="Arial" w:cs="Arial"/>
              </w:rPr>
            </w:pPr>
          </w:p>
        </w:tc>
        <w:tc>
          <w:tcPr>
            <w:tcW w:w="6237" w:type="dxa"/>
          </w:tcPr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</w:tcPr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</w:tc>
      </w:tr>
      <w:tr w:rsidR="003445C2" w:rsidTr="00793DA9">
        <w:tc>
          <w:tcPr>
            <w:tcW w:w="3403" w:type="dxa"/>
          </w:tcPr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  <w:p w:rsidR="003445C2" w:rsidRDefault="003445C2" w:rsidP="003445C2">
            <w:pPr>
              <w:rPr>
                <w:rFonts w:ascii="Arial" w:hAnsi="Arial" w:cs="Arial"/>
              </w:rPr>
            </w:pPr>
          </w:p>
        </w:tc>
        <w:tc>
          <w:tcPr>
            <w:tcW w:w="6237" w:type="dxa"/>
          </w:tcPr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</w:tcPr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</w:tc>
      </w:tr>
      <w:tr w:rsidR="003445C2" w:rsidTr="00793DA9">
        <w:tc>
          <w:tcPr>
            <w:tcW w:w="3403" w:type="dxa"/>
          </w:tcPr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  <w:p w:rsidR="003445C2" w:rsidRDefault="003445C2" w:rsidP="003445C2">
            <w:pPr>
              <w:rPr>
                <w:rFonts w:ascii="Arial" w:hAnsi="Arial" w:cs="Arial"/>
              </w:rPr>
            </w:pPr>
          </w:p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37" w:type="dxa"/>
          </w:tcPr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</w:tcPr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3445C2" w:rsidRDefault="003445C2" w:rsidP="003445C2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445C2" w:rsidRPr="003445C2" w:rsidRDefault="003445C2" w:rsidP="003445C2">
      <w:pPr>
        <w:jc w:val="center"/>
        <w:rPr>
          <w:rFonts w:ascii="Arial" w:hAnsi="Arial" w:cs="Arial"/>
        </w:rPr>
      </w:pPr>
    </w:p>
    <w:sectPr w:rsidR="003445C2" w:rsidRPr="003445C2" w:rsidSect="00F55B6B">
      <w:pgSz w:w="16838" w:h="11906" w:orient="landscape"/>
      <w:pgMar w:top="1440" w:right="1440" w:bottom="1440" w:left="1440" w:header="34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7F3" w:rsidRDefault="005A57F3" w:rsidP="00F55B6B">
      <w:pPr>
        <w:spacing w:after="0" w:line="240" w:lineRule="auto"/>
      </w:pPr>
      <w:r>
        <w:separator/>
      </w:r>
    </w:p>
  </w:endnote>
  <w:endnote w:type="continuationSeparator" w:id="0">
    <w:p w:rsidR="005A57F3" w:rsidRDefault="005A57F3" w:rsidP="00F55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7F3" w:rsidRDefault="005A57F3" w:rsidP="00F55B6B">
      <w:pPr>
        <w:spacing w:after="0" w:line="240" w:lineRule="auto"/>
      </w:pPr>
      <w:r>
        <w:separator/>
      </w:r>
    </w:p>
  </w:footnote>
  <w:footnote w:type="continuationSeparator" w:id="0">
    <w:p w:rsidR="005A57F3" w:rsidRDefault="005A57F3" w:rsidP="00F55B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5C2"/>
    <w:rsid w:val="00182434"/>
    <w:rsid w:val="001D31E8"/>
    <w:rsid w:val="002E0E3D"/>
    <w:rsid w:val="003445C2"/>
    <w:rsid w:val="003F674A"/>
    <w:rsid w:val="005A57F3"/>
    <w:rsid w:val="00793DA9"/>
    <w:rsid w:val="00B3309E"/>
    <w:rsid w:val="00C76946"/>
    <w:rsid w:val="00CA53E5"/>
    <w:rsid w:val="00CD003E"/>
    <w:rsid w:val="00D835DA"/>
    <w:rsid w:val="00F55B6B"/>
    <w:rsid w:val="00F6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4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4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5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5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B6B"/>
  </w:style>
  <w:style w:type="paragraph" w:styleId="Footer">
    <w:name w:val="footer"/>
    <w:basedOn w:val="Normal"/>
    <w:link w:val="FooterChar"/>
    <w:uiPriority w:val="99"/>
    <w:unhideWhenUsed/>
    <w:rsid w:val="00F55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B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4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4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5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5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B6B"/>
  </w:style>
  <w:style w:type="paragraph" w:styleId="Footer">
    <w:name w:val="footer"/>
    <w:basedOn w:val="Normal"/>
    <w:link w:val="FooterChar"/>
    <w:uiPriority w:val="99"/>
    <w:unhideWhenUsed/>
    <w:rsid w:val="00F55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420265D7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Rosendale Primary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ahayward208</dc:creator>
  <cp:lastModifiedBy>Matthew Criddle</cp:lastModifiedBy>
  <cp:revision>2</cp:revision>
  <cp:lastPrinted>2015-01-26T17:37:00Z</cp:lastPrinted>
  <dcterms:created xsi:type="dcterms:W3CDTF">2015-02-03T21:19:00Z</dcterms:created>
  <dcterms:modified xsi:type="dcterms:W3CDTF">2015-02-03T21:19:00Z</dcterms:modified>
</cp:coreProperties>
</file>