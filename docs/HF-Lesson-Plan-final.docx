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BBAA" w14:textId="77777777" w:rsidR="00111148" w:rsidRPr="00D70CCD" w:rsidRDefault="00111148" w:rsidP="002C42D4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D70CCD">
        <w:rPr>
          <w:b/>
          <w:bCs/>
          <w:sz w:val="28"/>
          <w:szCs w:val="28"/>
        </w:rPr>
        <w:t>xxxx</w:t>
      </w:r>
      <w:proofErr w:type="spellEnd"/>
      <w:proofErr w:type="gramEnd"/>
      <w:r w:rsidRPr="00D70CCD">
        <w:rPr>
          <w:b/>
          <w:bCs/>
          <w:sz w:val="28"/>
          <w:szCs w:val="28"/>
        </w:rPr>
        <w:t xml:space="preserve"> Lesson Study: Research Lesson Planning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10"/>
        <w:gridCol w:w="2310"/>
        <w:gridCol w:w="2311"/>
        <w:gridCol w:w="2533"/>
      </w:tblGrid>
      <w:tr w:rsidR="00111148" w:rsidRPr="00D70CCD" w14:paraId="0682F218" w14:textId="77777777" w:rsidTr="00EE6816">
        <w:trPr>
          <w:trHeight w:hRule="exact" w:val="567"/>
        </w:trPr>
        <w:tc>
          <w:tcPr>
            <w:tcW w:w="2310" w:type="dxa"/>
            <w:shd w:val="clear" w:color="auto" w:fill="D9D9D9"/>
            <w:vAlign w:val="center"/>
          </w:tcPr>
          <w:p w14:paraId="21D4284D" w14:textId="77777777" w:rsidR="00111148" w:rsidRPr="00D70CCD" w:rsidRDefault="00111148" w:rsidP="00B65CA4">
            <w:pPr>
              <w:spacing w:after="0" w:line="240" w:lineRule="auto"/>
            </w:pPr>
            <w:r w:rsidRPr="00D70CCD">
              <w:t>Date:</w:t>
            </w:r>
          </w:p>
        </w:tc>
        <w:tc>
          <w:tcPr>
            <w:tcW w:w="2310" w:type="dxa"/>
            <w:shd w:val="clear" w:color="auto" w:fill="FFFFFF"/>
            <w:vAlign w:val="center"/>
          </w:tcPr>
          <w:p w14:paraId="631AC6A5" w14:textId="77777777" w:rsidR="00111148" w:rsidRPr="00D70CCD" w:rsidRDefault="00952909" w:rsidP="00B65CA4">
            <w:pPr>
              <w:spacing w:after="0" w:line="240" w:lineRule="auto"/>
            </w:pPr>
            <w:r>
              <w:t>12</w:t>
            </w:r>
            <w:r w:rsidRPr="00952909">
              <w:rPr>
                <w:vertAlign w:val="superscript"/>
              </w:rPr>
              <w:t>th</w:t>
            </w:r>
            <w:r>
              <w:t xml:space="preserve"> November </w:t>
            </w:r>
          </w:p>
        </w:tc>
        <w:tc>
          <w:tcPr>
            <w:tcW w:w="2311" w:type="dxa"/>
            <w:shd w:val="clear" w:color="auto" w:fill="D9D9D9"/>
            <w:vAlign w:val="center"/>
          </w:tcPr>
          <w:p w14:paraId="15439C62" w14:textId="77777777" w:rsidR="00111148" w:rsidRPr="00D70CCD" w:rsidRDefault="00111148" w:rsidP="00B65CA4">
            <w:pPr>
              <w:spacing w:after="0" w:line="240" w:lineRule="auto"/>
            </w:pPr>
            <w:r>
              <w:t>Year group:</w:t>
            </w:r>
          </w:p>
        </w:tc>
        <w:tc>
          <w:tcPr>
            <w:tcW w:w="2533" w:type="dxa"/>
            <w:shd w:val="clear" w:color="auto" w:fill="FFFFFF"/>
            <w:vAlign w:val="center"/>
          </w:tcPr>
          <w:p w14:paraId="5DD3196A" w14:textId="77777777" w:rsidR="00111148" w:rsidRPr="00D70CCD" w:rsidRDefault="00952909" w:rsidP="00B65CA4">
            <w:pPr>
              <w:spacing w:after="0" w:line="240" w:lineRule="auto"/>
            </w:pPr>
            <w:r>
              <w:t>3</w:t>
            </w:r>
          </w:p>
        </w:tc>
      </w:tr>
      <w:tr w:rsidR="00111148" w:rsidRPr="00D70CCD" w14:paraId="03E8C2F4" w14:textId="77777777" w:rsidTr="00EE6816">
        <w:trPr>
          <w:trHeight w:hRule="exact" w:val="567"/>
        </w:trPr>
        <w:tc>
          <w:tcPr>
            <w:tcW w:w="2310" w:type="dxa"/>
            <w:shd w:val="clear" w:color="auto" w:fill="D9D9D9"/>
            <w:vAlign w:val="center"/>
          </w:tcPr>
          <w:p w14:paraId="688E3C7C" w14:textId="77777777" w:rsidR="00111148" w:rsidRPr="00D70CCD" w:rsidRDefault="00111148" w:rsidP="00B65CA4">
            <w:pPr>
              <w:spacing w:after="0" w:line="240" w:lineRule="auto"/>
            </w:pPr>
            <w:r w:rsidRPr="00D70CCD">
              <w:t>School:</w:t>
            </w:r>
          </w:p>
        </w:tc>
        <w:tc>
          <w:tcPr>
            <w:tcW w:w="7154" w:type="dxa"/>
            <w:gridSpan w:val="3"/>
            <w:shd w:val="clear" w:color="auto" w:fill="FFFFFF"/>
            <w:vAlign w:val="center"/>
          </w:tcPr>
          <w:p w14:paraId="33B362F9" w14:textId="77777777" w:rsidR="00111148" w:rsidRPr="00D70CCD" w:rsidRDefault="00952909" w:rsidP="00B65CA4">
            <w:pPr>
              <w:spacing w:after="0" w:line="240" w:lineRule="auto"/>
            </w:pPr>
            <w:r>
              <w:t xml:space="preserve">Henry Fawcett Primary School </w:t>
            </w:r>
          </w:p>
        </w:tc>
      </w:tr>
      <w:tr w:rsidR="00111148" w:rsidRPr="00D70CCD" w14:paraId="625ACD6F" w14:textId="77777777" w:rsidTr="00EE6816">
        <w:trPr>
          <w:trHeight w:hRule="exact" w:val="798"/>
        </w:trPr>
        <w:tc>
          <w:tcPr>
            <w:tcW w:w="2310" w:type="dxa"/>
            <w:shd w:val="clear" w:color="auto" w:fill="D9D9D9"/>
            <w:vAlign w:val="center"/>
          </w:tcPr>
          <w:p w14:paraId="138BAB9D" w14:textId="77777777" w:rsidR="00111148" w:rsidRPr="00D70CCD" w:rsidRDefault="00111148" w:rsidP="00B65CA4">
            <w:pPr>
              <w:spacing w:after="0" w:line="240" w:lineRule="auto"/>
            </w:pPr>
            <w:r w:rsidRPr="00D70CCD">
              <w:t>People present:</w:t>
            </w:r>
          </w:p>
        </w:tc>
        <w:tc>
          <w:tcPr>
            <w:tcW w:w="7154" w:type="dxa"/>
            <w:gridSpan w:val="3"/>
            <w:shd w:val="clear" w:color="auto" w:fill="FFFFFF"/>
            <w:vAlign w:val="center"/>
          </w:tcPr>
          <w:p w14:paraId="70435683" w14:textId="77777777" w:rsidR="00111148" w:rsidRPr="00D70CCD" w:rsidRDefault="00952909" w:rsidP="00B65CA4">
            <w:pPr>
              <w:spacing w:after="0" w:line="240" w:lineRule="auto"/>
            </w:pPr>
            <w:r>
              <w:t>Alice Mansell, L</w:t>
            </w:r>
            <w:r w:rsidR="00A136EC">
              <w:t>l</w:t>
            </w:r>
            <w:r>
              <w:t xml:space="preserve">oyd Cozens, Rebecca </w:t>
            </w:r>
            <w:proofErr w:type="spellStart"/>
            <w:r>
              <w:t>Akintola</w:t>
            </w:r>
            <w:proofErr w:type="spellEnd"/>
            <w:r>
              <w:t xml:space="preserve"> </w:t>
            </w:r>
          </w:p>
        </w:tc>
      </w:tr>
    </w:tbl>
    <w:p w14:paraId="50880040" w14:textId="77777777" w:rsidR="00111148" w:rsidRDefault="00111148" w:rsidP="00853D13">
      <w:pPr>
        <w:spacing w:after="0"/>
      </w:pP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1"/>
        <w:gridCol w:w="2372"/>
        <w:gridCol w:w="2371"/>
        <w:gridCol w:w="2373"/>
      </w:tblGrid>
      <w:tr w:rsidR="00EE6816" w:rsidRPr="00D70CCD" w14:paraId="31B91DDD" w14:textId="77777777" w:rsidTr="002E7B3B">
        <w:trPr>
          <w:trHeight w:hRule="exact" w:val="2115"/>
        </w:trPr>
        <w:tc>
          <w:tcPr>
            <w:tcW w:w="2371" w:type="dxa"/>
            <w:shd w:val="clear" w:color="auto" w:fill="D9D9D9"/>
            <w:vAlign w:val="center"/>
          </w:tcPr>
          <w:p w14:paraId="0C7E8ACB" w14:textId="77777777" w:rsidR="00EE6816" w:rsidRPr="00D70CCD" w:rsidRDefault="00EE6816" w:rsidP="001B0B1C">
            <w:pPr>
              <w:spacing w:after="0" w:line="240" w:lineRule="auto"/>
            </w:pPr>
            <w:r>
              <w:t>Impact focus (from Impact Framework)</w:t>
            </w:r>
            <w:r w:rsidRPr="00D70CCD">
              <w:t>:</w:t>
            </w:r>
          </w:p>
        </w:tc>
        <w:tc>
          <w:tcPr>
            <w:tcW w:w="2372" w:type="dxa"/>
            <w:vAlign w:val="center"/>
          </w:tcPr>
          <w:p w14:paraId="6D9F44AB" w14:textId="77777777" w:rsidR="002E7B3B" w:rsidRPr="002E7B3B" w:rsidRDefault="002E7B3B" w:rsidP="002E7B3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E7B3B">
              <w:rPr>
                <w:rFonts w:ascii="Arial" w:hAnsi="Arial" w:cs="Arial"/>
                <w:i/>
                <w:sz w:val="20"/>
                <w:szCs w:val="20"/>
              </w:rPr>
              <w:t>The difference I want to make….children at age related expectation (ARE) use and apply an empty number line (ENL) strategy for addition and subtraction to solve word problems.</w:t>
            </w:r>
          </w:p>
          <w:p w14:paraId="121A336F" w14:textId="77777777" w:rsidR="00EE6816" w:rsidRPr="00D70CCD" w:rsidRDefault="00EE6816" w:rsidP="001B0B1C">
            <w:pPr>
              <w:spacing w:after="0" w:line="240" w:lineRule="auto"/>
            </w:pPr>
          </w:p>
        </w:tc>
        <w:tc>
          <w:tcPr>
            <w:tcW w:w="2371" w:type="dxa"/>
            <w:shd w:val="clear" w:color="auto" w:fill="D9D9D9"/>
            <w:vAlign w:val="center"/>
          </w:tcPr>
          <w:p w14:paraId="1233DE9A" w14:textId="77777777" w:rsidR="00EE6816" w:rsidRPr="00D70CCD" w:rsidRDefault="00EE6816" w:rsidP="001B0B1C">
            <w:pPr>
              <w:spacing w:after="0" w:line="240" w:lineRule="auto"/>
            </w:pPr>
            <w:r>
              <w:t>Initials of focus children (from Impact Framework)</w:t>
            </w:r>
            <w:r w:rsidRPr="00D70CCD">
              <w:t>:</w:t>
            </w:r>
          </w:p>
        </w:tc>
        <w:tc>
          <w:tcPr>
            <w:tcW w:w="2373" w:type="dxa"/>
          </w:tcPr>
          <w:p w14:paraId="6AEF730A" w14:textId="77777777" w:rsidR="00EE6816" w:rsidRDefault="002E7B3B" w:rsidP="001B0B1C">
            <w:pPr>
              <w:spacing w:after="0" w:line="240" w:lineRule="auto"/>
            </w:pPr>
            <w:r>
              <w:t xml:space="preserve">Al </w:t>
            </w:r>
          </w:p>
          <w:p w14:paraId="7F1D3034" w14:textId="77777777" w:rsidR="002E7B3B" w:rsidRDefault="002E7B3B" w:rsidP="001B0B1C">
            <w:pPr>
              <w:spacing w:after="0" w:line="240" w:lineRule="auto"/>
            </w:pPr>
            <w:r>
              <w:t xml:space="preserve">SH </w:t>
            </w:r>
          </w:p>
          <w:p w14:paraId="1DCF388C" w14:textId="77777777" w:rsidR="002E7B3B" w:rsidRPr="00D70CCD" w:rsidRDefault="002E7B3B" w:rsidP="001B0B1C">
            <w:pPr>
              <w:spacing w:after="0" w:line="240" w:lineRule="auto"/>
            </w:pPr>
            <w:r>
              <w:t>SI</w:t>
            </w:r>
          </w:p>
        </w:tc>
      </w:tr>
    </w:tbl>
    <w:p w14:paraId="25BB7A4F" w14:textId="77777777" w:rsidR="00EE6816" w:rsidRPr="00D70CCD" w:rsidRDefault="00EE6816" w:rsidP="00853D13">
      <w:pPr>
        <w:spacing w:after="0"/>
      </w:pP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1"/>
        <w:gridCol w:w="2372"/>
        <w:gridCol w:w="2371"/>
        <w:gridCol w:w="1186"/>
        <w:gridCol w:w="1187"/>
      </w:tblGrid>
      <w:tr w:rsidR="00111148" w:rsidRPr="00D70CCD" w14:paraId="094C5652" w14:textId="77777777">
        <w:trPr>
          <w:trHeight w:hRule="exact" w:val="749"/>
        </w:trPr>
        <w:tc>
          <w:tcPr>
            <w:tcW w:w="2371" w:type="dxa"/>
            <w:shd w:val="clear" w:color="auto" w:fill="D9D9D9"/>
            <w:vAlign w:val="center"/>
          </w:tcPr>
          <w:p w14:paraId="244FE611" w14:textId="77777777" w:rsidR="00111148" w:rsidRPr="00D70CCD" w:rsidRDefault="00111148" w:rsidP="00B65CA4">
            <w:pPr>
              <w:spacing w:after="0" w:line="240" w:lineRule="auto"/>
            </w:pPr>
            <w:r w:rsidRPr="00D70CCD">
              <w:t>Date of research lesson:</w:t>
            </w:r>
          </w:p>
        </w:tc>
        <w:tc>
          <w:tcPr>
            <w:tcW w:w="2372" w:type="dxa"/>
            <w:vAlign w:val="center"/>
          </w:tcPr>
          <w:p w14:paraId="2839EAF3" w14:textId="77777777" w:rsidR="00111148" w:rsidRPr="00D70CCD" w:rsidRDefault="002E7B3B" w:rsidP="00B65CA4">
            <w:pPr>
              <w:spacing w:after="0" w:line="240" w:lineRule="auto"/>
            </w:pPr>
            <w:r>
              <w:t>19</w:t>
            </w:r>
            <w:r w:rsidRPr="002E7B3B">
              <w:rPr>
                <w:vertAlign w:val="superscript"/>
              </w:rPr>
              <w:t>th</w:t>
            </w:r>
            <w:r>
              <w:t xml:space="preserve"> November </w:t>
            </w:r>
          </w:p>
        </w:tc>
        <w:tc>
          <w:tcPr>
            <w:tcW w:w="2371" w:type="dxa"/>
            <w:shd w:val="clear" w:color="auto" w:fill="D9D9D9"/>
            <w:vAlign w:val="center"/>
          </w:tcPr>
          <w:p w14:paraId="50F73EC6" w14:textId="77777777" w:rsidR="00111148" w:rsidRPr="00D70CCD" w:rsidRDefault="00111148" w:rsidP="00B65CA4">
            <w:pPr>
              <w:spacing w:after="0" w:line="240" w:lineRule="auto"/>
            </w:pPr>
            <w:r w:rsidRPr="00D70CCD">
              <w:t>Permission to video lesson:</w:t>
            </w:r>
          </w:p>
        </w:tc>
        <w:tc>
          <w:tcPr>
            <w:tcW w:w="1186" w:type="dxa"/>
            <w:tcBorders>
              <w:right w:val="nil"/>
            </w:tcBorders>
            <w:vAlign w:val="center"/>
          </w:tcPr>
          <w:p w14:paraId="38300B3F" w14:textId="77777777" w:rsidR="00111148" w:rsidRPr="00D70CCD" w:rsidRDefault="004E1996" w:rsidP="00B65CA4">
            <w:pPr>
              <w:spacing w:after="0" w:line="240" w:lineRule="auto"/>
              <w:rPr>
                <w:rFonts w:eastAsia="MS Gothi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1122814" wp14:editId="50983978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130810</wp:posOffset>
                      </wp:positionV>
                      <wp:extent cx="228600" cy="228600"/>
                      <wp:effectExtent l="6985" t="6985" r="12065" b="1206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7F5D3" w14:textId="77777777" w:rsidR="005648A6" w:rsidRDefault="005648A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22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3pt;margin-top:10.3pt;width:18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">
                      <v:textbox>
                        <w:txbxContent>
                          <w:p w14:paraId="0667F5D3" w14:textId="77777777" w:rsidR="005648A6" w:rsidRDefault="005648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AE17EE4" wp14:editId="37CDE9EA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146050</wp:posOffset>
                      </wp:positionV>
                      <wp:extent cx="180975" cy="180975"/>
                      <wp:effectExtent l="6985" t="12700" r="12065" b="6350"/>
                      <wp:wrapNone/>
                      <wp:docPr id="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07190" id="Rectangle 1" o:spid="_x0000_s1026" style="position:absolute;margin-left:31.3pt;margin-top:11.5pt;width:14.25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" filled="f"/>
                  </w:pict>
                </mc:Fallback>
              </mc:AlternateContent>
            </w:r>
            <w:r w:rsidR="00111148" w:rsidRPr="00D70CCD">
              <w:rPr>
                <w:rFonts w:eastAsia="MS Gothi"/>
              </w:rPr>
              <w:t xml:space="preserve">Yes: </w:t>
            </w:r>
          </w:p>
        </w:tc>
        <w:tc>
          <w:tcPr>
            <w:tcW w:w="1187" w:type="dxa"/>
            <w:tcBorders>
              <w:left w:val="nil"/>
            </w:tcBorders>
            <w:vAlign w:val="center"/>
          </w:tcPr>
          <w:p w14:paraId="262C3725" w14:textId="77777777" w:rsidR="00111148" w:rsidRPr="00D70CCD" w:rsidRDefault="004E1996" w:rsidP="00B65CA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1937DDD" wp14:editId="4250688B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135890</wp:posOffset>
                      </wp:positionV>
                      <wp:extent cx="228600" cy="228600"/>
                      <wp:effectExtent l="6350" t="12065" r="12700" b="698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2DD36" w14:textId="77777777" w:rsidR="005648A6" w:rsidRDefault="005648A6" w:rsidP="00F27EE3">
                                  <w:r>
                                    <w:t>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37DDD" id="Text Box 4" o:spid="_x0000_s1027" type="#_x0000_t202" style="position:absolute;margin-left:26pt;margin-top:10.7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">
                      <v:textbox>
                        <w:txbxContent>
                          <w:p w14:paraId="2202DD36" w14:textId="77777777" w:rsidR="005648A6" w:rsidRDefault="005648A6" w:rsidP="00F27EE3">
                            <w:r>
                              <w:t>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C76DA5" wp14:editId="7AC621EA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146050</wp:posOffset>
                      </wp:positionV>
                      <wp:extent cx="180975" cy="180975"/>
                      <wp:effectExtent l="6350" t="12700" r="12700" b="635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0C0B6" id="Rectangle 2" o:spid="_x0000_s1026" style="position:absolute;margin-left:26pt;margin-top:11.5pt;width:14.2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" filled="f"/>
                  </w:pict>
                </mc:Fallback>
              </mc:AlternateContent>
            </w:r>
            <w:r w:rsidR="00111148" w:rsidRPr="00D70CCD">
              <w:rPr>
                <w:rFonts w:eastAsia="MS Gothi"/>
              </w:rPr>
              <w:t xml:space="preserve">No: </w:t>
            </w:r>
          </w:p>
        </w:tc>
      </w:tr>
      <w:tr w:rsidR="00111148" w:rsidRPr="00D70CCD" w14:paraId="2B9814FA" w14:textId="77777777">
        <w:trPr>
          <w:trHeight w:hRule="exact" w:val="749"/>
        </w:trPr>
        <w:tc>
          <w:tcPr>
            <w:tcW w:w="2371" w:type="dxa"/>
            <w:shd w:val="clear" w:color="auto" w:fill="D9D9D9"/>
            <w:vAlign w:val="center"/>
          </w:tcPr>
          <w:p w14:paraId="50982D07" w14:textId="77777777" w:rsidR="00111148" w:rsidRPr="00D70CCD" w:rsidRDefault="00111148" w:rsidP="00B65CA4">
            <w:pPr>
              <w:spacing w:after="0" w:line="240" w:lineRule="auto"/>
            </w:pPr>
            <w:r w:rsidRPr="00D70CCD">
              <w:t>Research lesson title:</w:t>
            </w:r>
          </w:p>
        </w:tc>
        <w:tc>
          <w:tcPr>
            <w:tcW w:w="2372" w:type="dxa"/>
            <w:vAlign w:val="center"/>
          </w:tcPr>
          <w:p w14:paraId="790449F2" w14:textId="77777777" w:rsidR="00111148" w:rsidRPr="00D70CCD" w:rsidRDefault="001B0B1C" w:rsidP="00B65CA4">
            <w:pPr>
              <w:spacing w:after="0" w:line="240" w:lineRule="auto"/>
            </w:pPr>
            <w:r>
              <w:t xml:space="preserve">Empty Number Line </w:t>
            </w:r>
          </w:p>
        </w:tc>
        <w:tc>
          <w:tcPr>
            <w:tcW w:w="2371" w:type="dxa"/>
            <w:shd w:val="clear" w:color="auto" w:fill="D9D9D9"/>
            <w:vAlign w:val="center"/>
          </w:tcPr>
          <w:p w14:paraId="3495B20A" w14:textId="77777777" w:rsidR="00111148" w:rsidRPr="00D70CCD" w:rsidRDefault="00111148" w:rsidP="00B65CA4">
            <w:pPr>
              <w:spacing w:after="0" w:line="240" w:lineRule="auto"/>
            </w:pPr>
            <w:r w:rsidRPr="00D70CCD">
              <w:t>Place of lesson in the sequence:</w:t>
            </w:r>
          </w:p>
        </w:tc>
        <w:tc>
          <w:tcPr>
            <w:tcW w:w="2373" w:type="dxa"/>
            <w:gridSpan w:val="2"/>
          </w:tcPr>
          <w:p w14:paraId="6DDBFD7A" w14:textId="77777777" w:rsidR="00111148" w:rsidRPr="00D70CCD" w:rsidRDefault="00907D6B" w:rsidP="00B65CA4">
            <w:pPr>
              <w:spacing w:after="0" w:line="240" w:lineRule="auto"/>
            </w:pPr>
            <w:r>
              <w:t>1</w:t>
            </w:r>
          </w:p>
        </w:tc>
      </w:tr>
      <w:tr w:rsidR="002D6A27" w:rsidRPr="00D70CCD" w14:paraId="244259BF" w14:textId="77777777" w:rsidTr="002D6A27">
        <w:trPr>
          <w:trHeight w:hRule="exact" w:val="1336"/>
        </w:trPr>
        <w:tc>
          <w:tcPr>
            <w:tcW w:w="2371" w:type="dxa"/>
            <w:shd w:val="clear" w:color="auto" w:fill="D9D9D9"/>
            <w:vAlign w:val="center"/>
          </w:tcPr>
          <w:p w14:paraId="046984C7" w14:textId="77777777" w:rsidR="002D6A27" w:rsidRPr="00D70CCD" w:rsidRDefault="002D6A27" w:rsidP="00B65CA4">
            <w:pPr>
              <w:spacing w:after="0" w:line="240" w:lineRule="auto"/>
            </w:pPr>
            <w:r>
              <w:t>Story of the lesson (</w:t>
            </w:r>
            <w:proofErr w:type="spellStart"/>
            <w:r>
              <w:t>eg</w:t>
            </w:r>
            <w:proofErr w:type="spellEnd"/>
            <w:r>
              <w:t xml:space="preserve"> the unit it is taught within and its place within that unit)</w:t>
            </w:r>
          </w:p>
        </w:tc>
        <w:tc>
          <w:tcPr>
            <w:tcW w:w="7116" w:type="dxa"/>
            <w:gridSpan w:val="4"/>
            <w:vAlign w:val="center"/>
          </w:tcPr>
          <w:p w14:paraId="5F17847B" w14:textId="77777777" w:rsidR="002D6A27" w:rsidRPr="00D70CCD" w:rsidRDefault="00287A53" w:rsidP="00B65CA4">
            <w:pPr>
              <w:spacing w:after="0" w:line="240" w:lineRule="auto"/>
            </w:pPr>
            <w:r>
              <w:t xml:space="preserve">This is the first lesson the children have had for a considerable while on addition strategies. </w:t>
            </w:r>
          </w:p>
        </w:tc>
      </w:tr>
    </w:tbl>
    <w:p w14:paraId="2079BFEB" w14:textId="77777777" w:rsidR="00111148" w:rsidRDefault="00111148"/>
    <w:p w14:paraId="79C45171" w14:textId="77777777" w:rsidR="00111148" w:rsidRDefault="00111148"/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1"/>
        <w:gridCol w:w="7116"/>
      </w:tblGrid>
      <w:tr w:rsidR="00111148" w:rsidRPr="00D70CCD" w14:paraId="3720B5A6" w14:textId="77777777" w:rsidTr="00B34FD6">
        <w:trPr>
          <w:trHeight w:hRule="exact" w:val="12621"/>
        </w:trPr>
        <w:tc>
          <w:tcPr>
            <w:tcW w:w="2371" w:type="dxa"/>
            <w:shd w:val="clear" w:color="auto" w:fill="D9D9D9"/>
            <w:vAlign w:val="center"/>
          </w:tcPr>
          <w:p w14:paraId="7B75494B" w14:textId="77777777" w:rsidR="00111148" w:rsidRPr="00D70CCD" w:rsidRDefault="00111148" w:rsidP="00B65CA4">
            <w:pPr>
              <w:spacing w:after="0" w:line="240" w:lineRule="auto"/>
            </w:pPr>
            <w:r w:rsidRPr="00D70CCD">
              <w:lastRenderedPageBreak/>
              <w:t xml:space="preserve">Phases within the lesson, purpose, and </w:t>
            </w:r>
            <w:proofErr w:type="spellStart"/>
            <w:r w:rsidRPr="00D70CCD">
              <w:t>neriage</w:t>
            </w:r>
            <w:proofErr w:type="spellEnd"/>
            <w:r w:rsidRPr="00D70CCD">
              <w:t>:</w:t>
            </w:r>
          </w:p>
        </w:tc>
        <w:tc>
          <w:tcPr>
            <w:tcW w:w="7116" w:type="dxa"/>
          </w:tcPr>
          <w:p w14:paraId="5D89BC27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03138">
              <w:rPr>
                <w:b/>
                <w:bCs/>
                <w:sz w:val="18"/>
                <w:szCs w:val="18"/>
              </w:rPr>
              <w:t>Research Questions:</w:t>
            </w:r>
          </w:p>
          <w:p w14:paraId="08041264" w14:textId="77777777" w:rsidR="00111148" w:rsidRPr="00A03138" w:rsidRDefault="001B0B1C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How do children learn from their own experience? </w:t>
            </w:r>
          </w:p>
          <w:p w14:paraId="1F424139" w14:textId="77777777" w:rsidR="00111148" w:rsidRPr="00A03138" w:rsidRDefault="001B0B1C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How do children learn from discussing with others? </w:t>
            </w:r>
          </w:p>
          <w:p w14:paraId="4BCCF8B4" w14:textId="77777777" w:rsidR="001B0B1C" w:rsidRPr="00A03138" w:rsidRDefault="00945FDE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How does collaborative learning impact on children’s learning? </w:t>
            </w:r>
          </w:p>
          <w:p w14:paraId="116DF8CB" w14:textId="77777777" w:rsidR="00111148" w:rsidRPr="00A03138" w:rsidRDefault="008D4EF2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What aids children to explain their mathematical reasoning? </w:t>
            </w:r>
          </w:p>
          <w:p w14:paraId="42EE50B3" w14:textId="77777777" w:rsidR="006C59BF" w:rsidRPr="00A03138" w:rsidRDefault="006C59BF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What are the barrier to them explaining their reasoning? </w:t>
            </w:r>
          </w:p>
          <w:p w14:paraId="4B9AAB68" w14:textId="77777777" w:rsidR="00111148" w:rsidRPr="00A03138" w:rsidRDefault="00111148" w:rsidP="00D70CCD">
            <w:pPr>
              <w:spacing w:after="0" w:line="240" w:lineRule="auto"/>
              <w:rPr>
                <w:sz w:val="18"/>
                <w:szCs w:val="18"/>
              </w:rPr>
            </w:pPr>
          </w:p>
          <w:p w14:paraId="07AEA075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03138">
              <w:rPr>
                <w:b/>
                <w:bCs/>
                <w:sz w:val="18"/>
                <w:szCs w:val="18"/>
              </w:rPr>
              <w:t>Lesson objectives</w:t>
            </w:r>
          </w:p>
          <w:p w14:paraId="514E5CA7" w14:textId="77777777" w:rsidR="00111148" w:rsidRPr="00A03138" w:rsidRDefault="00111148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I am learning to </w:t>
            </w:r>
            <w:r w:rsidR="00DB2D33" w:rsidRPr="00A03138">
              <w:rPr>
                <w:sz w:val="18"/>
                <w:szCs w:val="18"/>
              </w:rPr>
              <w:t>use an empty number line to explain my addition.</w:t>
            </w:r>
          </w:p>
          <w:p w14:paraId="46455CB1" w14:textId="77777777" w:rsidR="00DB2D33" w:rsidRPr="00A03138" w:rsidRDefault="00DB2D33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I am learning to make decisions based on my knowledge of number. </w:t>
            </w:r>
          </w:p>
          <w:p w14:paraId="6E01CCF6" w14:textId="77777777" w:rsidR="0019509F" w:rsidRPr="00A03138" w:rsidRDefault="0019509F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I am learning to reflect on my decisions and to make improvements. </w:t>
            </w:r>
          </w:p>
          <w:p w14:paraId="5620F154" w14:textId="77777777" w:rsidR="0019509F" w:rsidRPr="00A03138" w:rsidRDefault="0019509F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 xml:space="preserve">I am learning to explain my reasoning. </w:t>
            </w:r>
          </w:p>
          <w:p w14:paraId="48D6F603" w14:textId="77777777" w:rsidR="00111148" w:rsidRPr="00A03138" w:rsidRDefault="00111148" w:rsidP="00D70CCD">
            <w:pPr>
              <w:spacing w:after="0" w:line="240" w:lineRule="auto"/>
              <w:rPr>
                <w:sz w:val="18"/>
                <w:szCs w:val="18"/>
              </w:rPr>
            </w:pPr>
          </w:p>
          <w:p w14:paraId="79A8AA67" w14:textId="77777777" w:rsidR="00111148" w:rsidRPr="00A03138" w:rsidRDefault="00B34FD6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Phase A, </w:t>
            </w:r>
            <w:r w:rsidR="0019509F" w:rsidRPr="00A03138">
              <w:rPr>
                <w:b/>
                <w:bCs/>
                <w:sz w:val="18"/>
                <w:szCs w:val="18"/>
              </w:rPr>
              <w:t xml:space="preserve">Timing:   </w:t>
            </w:r>
            <w:r w:rsidR="00131040" w:rsidRPr="00A03138">
              <w:rPr>
                <w:b/>
                <w:bCs/>
                <w:sz w:val="18"/>
                <w:szCs w:val="18"/>
              </w:rPr>
              <w:t>10</w:t>
            </w:r>
            <w:r w:rsidR="00F627F6" w:rsidRPr="00A03138">
              <w:rPr>
                <w:b/>
                <w:bCs/>
                <w:sz w:val="18"/>
                <w:szCs w:val="18"/>
              </w:rPr>
              <w:t xml:space="preserve"> </w:t>
            </w:r>
            <w:r w:rsidR="00111148" w:rsidRPr="00A03138">
              <w:rPr>
                <w:b/>
                <w:bCs/>
                <w:sz w:val="18"/>
                <w:szCs w:val="18"/>
              </w:rPr>
              <w:t>minutes</w:t>
            </w:r>
          </w:p>
          <w:p w14:paraId="569E1F09" w14:textId="77777777" w:rsidR="00575159" w:rsidRDefault="005B4503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noProof/>
                <w:color w:val="00B0F0"/>
                <w:lang w:eastAsia="en-GB"/>
              </w:rPr>
              <w:drawing>
                <wp:anchor distT="0" distB="0" distL="114300" distR="114300" simplePos="0" relativeHeight="251650560" behindDoc="0" locked="0" layoutInCell="1" allowOverlap="1" wp14:anchorId="1E0FF915" wp14:editId="65D363D5">
                  <wp:simplePos x="0" y="0"/>
                  <wp:positionH relativeFrom="margin">
                    <wp:posOffset>-724535</wp:posOffset>
                  </wp:positionH>
                  <wp:positionV relativeFrom="paragraph">
                    <wp:posOffset>415926</wp:posOffset>
                  </wp:positionV>
                  <wp:extent cx="2038350" cy="771664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775" cy="78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31040"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="00131040" w:rsidRPr="00223513">
              <w:rPr>
                <w:bCs/>
                <w:sz w:val="18"/>
                <w:szCs w:val="18"/>
              </w:rPr>
              <w:t xml:space="preserve"> at tables, i</w:t>
            </w:r>
            <w:r w:rsidR="0019509F" w:rsidRPr="00223513">
              <w:rPr>
                <w:bCs/>
                <w:sz w:val="18"/>
                <w:szCs w:val="18"/>
              </w:rPr>
              <w:t xml:space="preserve">ntroduce an empty number line that illustrates jumping from one number to a multiple of ten.  Give </w:t>
            </w:r>
            <w:proofErr w:type="spellStart"/>
            <w:r w:rsidR="0019509F"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="0019509F" w:rsidRPr="00223513">
              <w:rPr>
                <w:bCs/>
                <w:sz w:val="18"/>
                <w:szCs w:val="18"/>
              </w:rPr>
              <w:t xml:space="preserve"> few minutes to look and t</w:t>
            </w:r>
            <w:r w:rsidR="00F627F6" w:rsidRPr="00223513">
              <w:rPr>
                <w:bCs/>
                <w:sz w:val="18"/>
                <w:szCs w:val="18"/>
              </w:rPr>
              <w:t>hink.</w:t>
            </w:r>
          </w:p>
          <w:p w14:paraId="0B199296" w14:textId="77777777" w:rsidR="005B4503" w:rsidRPr="00223513" w:rsidRDefault="00131040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In 2/3s, </w:t>
            </w:r>
            <w:proofErr w:type="spellStart"/>
            <w:r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Pr="00223513">
              <w:rPr>
                <w:bCs/>
                <w:sz w:val="18"/>
                <w:szCs w:val="18"/>
              </w:rPr>
              <w:t xml:space="preserve"> to have different problems.</w:t>
            </w:r>
            <w:r w:rsidR="00F627F6" w:rsidRPr="00223513">
              <w:rPr>
                <w:bCs/>
                <w:sz w:val="18"/>
                <w:szCs w:val="18"/>
              </w:rPr>
              <w:t xml:space="preserve"> Teacher observe.  E.g. 56</w:t>
            </w:r>
            <w:r w:rsidR="0019509F" w:rsidRPr="00223513">
              <w:rPr>
                <w:bCs/>
                <w:sz w:val="18"/>
                <w:szCs w:val="18"/>
              </w:rPr>
              <w:t xml:space="preserve"> to 60 on number line.</w:t>
            </w:r>
            <w:r w:rsidR="00F627F6" w:rsidRPr="00223513">
              <w:rPr>
                <w:bCs/>
                <w:sz w:val="18"/>
                <w:szCs w:val="18"/>
              </w:rPr>
              <w:t xml:space="preserve">  </w:t>
            </w:r>
          </w:p>
          <w:p w14:paraId="6F1930B3" w14:textId="77777777" w:rsidR="005B4503" w:rsidRPr="00223513" w:rsidRDefault="005B4503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</w:p>
          <w:p w14:paraId="346E2350" w14:textId="77777777" w:rsidR="006B29D4" w:rsidRPr="00223513" w:rsidRDefault="00F627F6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CT to ask “what does this show?  Discuss” </w:t>
            </w:r>
            <w:proofErr w:type="spellStart"/>
            <w:r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Pr="00223513">
              <w:rPr>
                <w:bCs/>
                <w:sz w:val="18"/>
                <w:szCs w:val="18"/>
              </w:rPr>
              <w:t xml:space="preserve"> to feedback.  “Could you write a number sentence for that picture?”  Feedback and discuss.</w:t>
            </w:r>
            <w:r w:rsidR="00131040" w:rsidRPr="00223513">
              <w:rPr>
                <w:bCs/>
                <w:sz w:val="18"/>
                <w:szCs w:val="18"/>
              </w:rPr>
              <w:t xml:space="preserve">  Encourage discussion, </w:t>
            </w:r>
            <w:proofErr w:type="spellStart"/>
            <w:r w:rsidR="00131040"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="00131040" w:rsidRPr="00223513">
              <w:rPr>
                <w:bCs/>
                <w:sz w:val="18"/>
                <w:szCs w:val="18"/>
              </w:rPr>
              <w:t xml:space="preserve"> to explain to others on tables what they have done and why. </w:t>
            </w:r>
          </w:p>
          <w:p w14:paraId="004D7747" w14:textId="77777777" w:rsidR="006B29D4" w:rsidRPr="00223513" w:rsidRDefault="006B29D4" w:rsidP="006B29D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What maths words did you use in your talk today? </w:t>
            </w:r>
          </w:p>
          <w:p w14:paraId="36E58FA6" w14:textId="77777777" w:rsidR="006B29D4" w:rsidRPr="00223513" w:rsidRDefault="006B29D4" w:rsidP="006B29D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Children discuss and feedback as a class. </w:t>
            </w:r>
          </w:p>
          <w:p w14:paraId="1FC49745" w14:textId="77777777" w:rsidR="000F373B" w:rsidRPr="00223513" w:rsidRDefault="000F373B" w:rsidP="006B29D4">
            <w:pPr>
              <w:spacing w:after="0" w:line="240" w:lineRule="auto"/>
              <w:rPr>
                <w:bCs/>
                <w:sz w:val="18"/>
                <w:szCs w:val="18"/>
              </w:rPr>
            </w:pPr>
          </w:p>
          <w:p w14:paraId="53EBEA43" w14:textId="77777777" w:rsidR="000F373B" w:rsidRPr="00223513" w:rsidRDefault="006B29D4" w:rsidP="006B29D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Display pre prepared slide on whiteboard of maths vocabulary. </w:t>
            </w:r>
          </w:p>
          <w:p w14:paraId="1C86EF06" w14:textId="77777777" w:rsidR="006B29D4" w:rsidRPr="00223513" w:rsidRDefault="006B29D4" w:rsidP="006B29D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Did children come up with same words? </w:t>
            </w:r>
          </w:p>
          <w:p w14:paraId="7F8C751E" w14:textId="77777777" w:rsidR="006B29D4" w:rsidRPr="00223513" w:rsidRDefault="006B29D4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>Explain to children that we are lookin</w:t>
            </w:r>
            <w:r w:rsidR="000F373B" w:rsidRPr="00223513">
              <w:rPr>
                <w:bCs/>
                <w:sz w:val="18"/>
                <w:szCs w:val="18"/>
              </w:rPr>
              <w:t xml:space="preserve">g for lots of maths talk today using these words. </w:t>
            </w:r>
          </w:p>
          <w:p w14:paraId="4A760C17" w14:textId="77777777" w:rsidR="000F373B" w:rsidRPr="00223513" w:rsidRDefault="000F373B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</w:p>
          <w:p w14:paraId="2DBAA280" w14:textId="77777777" w:rsidR="00131040" w:rsidRPr="00223513" w:rsidRDefault="00131040" w:rsidP="0013104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2351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223513">
              <w:rPr>
                <w:bCs/>
                <w:sz w:val="18"/>
                <w:szCs w:val="18"/>
              </w:rPr>
              <w:t>Chn</w:t>
            </w:r>
            <w:proofErr w:type="spellEnd"/>
            <w:r w:rsidRPr="00223513">
              <w:rPr>
                <w:bCs/>
                <w:sz w:val="18"/>
                <w:szCs w:val="18"/>
              </w:rPr>
              <w:t xml:space="preserve"> to be given a different number line problem.  E.g. 25 + 5 </w:t>
            </w:r>
            <w:proofErr w:type="gramStart"/>
            <w:r w:rsidRPr="00223513">
              <w:rPr>
                <w:bCs/>
                <w:sz w:val="18"/>
                <w:szCs w:val="18"/>
              </w:rPr>
              <w:t>=</w:t>
            </w:r>
            <w:r w:rsidR="000F373B" w:rsidRPr="00223513">
              <w:rPr>
                <w:bCs/>
                <w:sz w:val="18"/>
                <w:szCs w:val="18"/>
              </w:rPr>
              <w:t xml:space="preserve"> ?</w:t>
            </w:r>
            <w:proofErr w:type="gramEnd"/>
            <w:r w:rsidR="000F373B" w:rsidRPr="00223513">
              <w:rPr>
                <w:bCs/>
                <w:sz w:val="18"/>
                <w:szCs w:val="18"/>
              </w:rPr>
              <w:t xml:space="preserve"> </w:t>
            </w:r>
            <w:r w:rsidRPr="00223513">
              <w:rPr>
                <w:bCs/>
                <w:sz w:val="18"/>
                <w:szCs w:val="18"/>
              </w:rPr>
              <w:t xml:space="preserve">Discuss.  </w:t>
            </w:r>
            <w:r w:rsidR="000F373B" w:rsidRPr="00223513">
              <w:rPr>
                <w:bCs/>
                <w:sz w:val="18"/>
                <w:szCs w:val="18"/>
              </w:rPr>
              <w:t>‘’</w:t>
            </w:r>
            <w:r w:rsidRPr="00223513">
              <w:rPr>
                <w:bCs/>
                <w:sz w:val="18"/>
                <w:szCs w:val="18"/>
              </w:rPr>
              <w:t xml:space="preserve">How do you know?” </w:t>
            </w:r>
          </w:p>
          <w:p w14:paraId="6BF8E1AA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45F61671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0CC7C53F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03138">
              <w:rPr>
                <w:b/>
                <w:bCs/>
                <w:sz w:val="18"/>
                <w:szCs w:val="18"/>
              </w:rPr>
              <w:t>Phase B</w:t>
            </w:r>
            <w:r w:rsidR="00B34FD6">
              <w:rPr>
                <w:b/>
                <w:bCs/>
                <w:sz w:val="18"/>
                <w:szCs w:val="18"/>
              </w:rPr>
              <w:t xml:space="preserve">, </w:t>
            </w:r>
            <w:r w:rsidR="00131040" w:rsidRPr="00A03138">
              <w:rPr>
                <w:b/>
                <w:bCs/>
                <w:sz w:val="18"/>
                <w:szCs w:val="18"/>
              </w:rPr>
              <w:t xml:space="preserve">Timing: </w:t>
            </w:r>
            <w:r w:rsidR="005648A6" w:rsidRPr="00A03138">
              <w:rPr>
                <w:b/>
                <w:bCs/>
                <w:sz w:val="18"/>
                <w:szCs w:val="18"/>
              </w:rPr>
              <w:t>10</w:t>
            </w:r>
            <w:r w:rsidRPr="00A03138">
              <w:rPr>
                <w:b/>
                <w:bCs/>
                <w:sz w:val="18"/>
                <w:szCs w:val="18"/>
              </w:rPr>
              <w:t xml:space="preserve"> minutes</w:t>
            </w:r>
          </w:p>
          <w:p w14:paraId="66E6AD58" w14:textId="77777777" w:rsidR="00111148" w:rsidRPr="00B34FD6" w:rsidRDefault="00A136EC" w:rsidP="00D70CC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B34FD6">
              <w:rPr>
                <w:bCs/>
                <w:sz w:val="18"/>
                <w:szCs w:val="18"/>
              </w:rPr>
              <w:t>Paired pair d</w:t>
            </w:r>
            <w:r w:rsidR="002C5874" w:rsidRPr="00B34FD6">
              <w:rPr>
                <w:bCs/>
                <w:sz w:val="18"/>
                <w:szCs w:val="18"/>
              </w:rPr>
              <w:t xml:space="preserve">iscussion of phase A </w:t>
            </w:r>
          </w:p>
          <w:p w14:paraId="3A94F04C" w14:textId="77777777" w:rsidR="00111148" w:rsidRPr="00A03138" w:rsidRDefault="00111148" w:rsidP="00D70CCD">
            <w:pPr>
              <w:spacing w:after="0" w:line="240" w:lineRule="auto"/>
              <w:rPr>
                <w:sz w:val="18"/>
                <w:szCs w:val="18"/>
              </w:rPr>
            </w:pPr>
          </w:p>
          <w:p w14:paraId="7ED35997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03138">
              <w:rPr>
                <w:b/>
                <w:bCs/>
                <w:sz w:val="18"/>
                <w:szCs w:val="18"/>
              </w:rPr>
              <w:t>Phase C</w:t>
            </w:r>
            <w:r w:rsidR="00B34FD6">
              <w:rPr>
                <w:b/>
                <w:bCs/>
                <w:sz w:val="18"/>
                <w:szCs w:val="18"/>
              </w:rPr>
              <w:t xml:space="preserve">, </w:t>
            </w:r>
            <w:r w:rsidR="00A03138" w:rsidRPr="00A03138">
              <w:rPr>
                <w:b/>
                <w:bCs/>
                <w:sz w:val="18"/>
                <w:szCs w:val="18"/>
              </w:rPr>
              <w:t>Timing:   10</w:t>
            </w:r>
            <w:r w:rsidRPr="00A03138">
              <w:rPr>
                <w:b/>
                <w:bCs/>
                <w:sz w:val="18"/>
                <w:szCs w:val="18"/>
              </w:rPr>
              <w:t xml:space="preserve"> minutes</w:t>
            </w:r>
          </w:p>
          <w:p w14:paraId="0D20E8B9" w14:textId="77777777" w:rsidR="00111148" w:rsidRPr="00B34FD6" w:rsidRDefault="00A03138" w:rsidP="00D70CCD">
            <w:pPr>
              <w:spacing w:after="0" w:line="240" w:lineRule="auto"/>
              <w:rPr>
                <w:sz w:val="18"/>
                <w:szCs w:val="18"/>
              </w:rPr>
            </w:pPr>
            <w:r w:rsidRPr="00B34FD6">
              <w:rPr>
                <w:bCs/>
                <w:sz w:val="18"/>
                <w:szCs w:val="18"/>
              </w:rPr>
              <w:t>Children have 2/3 addition number sentences and different annotated ENL without numbers. Can children match the number sentence to the correct ENL and justify?</w:t>
            </w:r>
          </w:p>
          <w:p w14:paraId="428CC637" w14:textId="77777777" w:rsidR="00111148" w:rsidRPr="00A03138" w:rsidRDefault="00111148" w:rsidP="00D70CCD">
            <w:pPr>
              <w:spacing w:after="0" w:line="240" w:lineRule="auto"/>
              <w:rPr>
                <w:sz w:val="18"/>
                <w:szCs w:val="18"/>
              </w:rPr>
            </w:pPr>
          </w:p>
          <w:p w14:paraId="2D9D10FC" w14:textId="77777777" w:rsidR="00111148" w:rsidRPr="00A03138" w:rsidRDefault="0011114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03138">
              <w:rPr>
                <w:b/>
                <w:bCs/>
                <w:sz w:val="18"/>
                <w:szCs w:val="18"/>
              </w:rPr>
              <w:t>Phase D</w:t>
            </w:r>
            <w:r w:rsidR="00B34FD6">
              <w:rPr>
                <w:b/>
                <w:bCs/>
                <w:sz w:val="18"/>
                <w:szCs w:val="18"/>
              </w:rPr>
              <w:t xml:space="preserve">, Timing:   10 </w:t>
            </w:r>
            <w:r w:rsidRPr="00A03138">
              <w:rPr>
                <w:b/>
                <w:bCs/>
                <w:sz w:val="18"/>
                <w:szCs w:val="18"/>
              </w:rPr>
              <w:t>minutes</w:t>
            </w:r>
          </w:p>
          <w:p w14:paraId="7DA167B0" w14:textId="77777777" w:rsidR="00A03138" w:rsidRPr="00A03138" w:rsidRDefault="00A03138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3413CA77" w14:textId="77777777" w:rsidR="00A03138" w:rsidRPr="00B34FD6" w:rsidRDefault="00A03138" w:rsidP="00D70CC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B34FD6">
              <w:rPr>
                <w:bCs/>
                <w:sz w:val="18"/>
                <w:szCs w:val="18"/>
              </w:rPr>
              <w:t xml:space="preserve">Children discuss with another pair on their table how they came to their conclusions. </w:t>
            </w:r>
          </w:p>
          <w:p w14:paraId="764B1710" w14:textId="77777777" w:rsidR="00A136EC" w:rsidRPr="00A03138" w:rsidRDefault="00A136EC" w:rsidP="00D70CC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39C0A6DE" w14:textId="77777777" w:rsidR="00A136EC" w:rsidRDefault="00A03138" w:rsidP="00A0313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136EC">
              <w:rPr>
                <w:b/>
                <w:sz w:val="18"/>
                <w:szCs w:val="18"/>
              </w:rPr>
              <w:t xml:space="preserve">Phase E </w:t>
            </w:r>
            <w:r w:rsidR="00B34FD6">
              <w:rPr>
                <w:b/>
                <w:sz w:val="18"/>
                <w:szCs w:val="18"/>
              </w:rPr>
              <w:t xml:space="preserve">, </w:t>
            </w:r>
            <w:r w:rsidR="00A136EC" w:rsidRPr="00B34FD6">
              <w:rPr>
                <w:b/>
                <w:sz w:val="18"/>
                <w:szCs w:val="18"/>
              </w:rPr>
              <w:t>Timing:</w:t>
            </w:r>
            <w:r w:rsidR="00A136EC">
              <w:rPr>
                <w:b/>
                <w:sz w:val="18"/>
                <w:szCs w:val="18"/>
              </w:rPr>
              <w:t xml:space="preserve"> </w:t>
            </w:r>
            <w:r w:rsidR="00754EAA">
              <w:rPr>
                <w:b/>
                <w:sz w:val="18"/>
                <w:szCs w:val="18"/>
              </w:rPr>
              <w:t>5</w:t>
            </w:r>
            <w:r w:rsidR="00B34FD6">
              <w:rPr>
                <w:b/>
                <w:sz w:val="18"/>
                <w:szCs w:val="18"/>
              </w:rPr>
              <w:t xml:space="preserve"> minutes </w:t>
            </w:r>
          </w:p>
          <w:p w14:paraId="2ECE5569" w14:textId="77777777" w:rsidR="00A136EC" w:rsidRPr="00A136EC" w:rsidRDefault="00A136EC" w:rsidP="00A03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14:paraId="3CAF70EA" w14:textId="77777777" w:rsidR="00A03138" w:rsidRPr="00A03138" w:rsidRDefault="00A03138" w:rsidP="00A03138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>Children discussed what helped them with their</w:t>
            </w:r>
            <w:r>
              <w:rPr>
                <w:sz w:val="18"/>
                <w:szCs w:val="18"/>
              </w:rPr>
              <w:t xml:space="preserve"> learning today. What did they find out? Children record the learning points on large sheet of paper. </w:t>
            </w:r>
            <w:r w:rsidR="00866E7A">
              <w:rPr>
                <w:sz w:val="18"/>
                <w:szCs w:val="18"/>
              </w:rPr>
              <w:t xml:space="preserve">Prior knowledge, strategy they have used or something </w:t>
            </w:r>
            <w:r w:rsidR="00A136EC">
              <w:rPr>
                <w:sz w:val="18"/>
                <w:szCs w:val="18"/>
              </w:rPr>
              <w:t>they have</w:t>
            </w:r>
            <w:r w:rsidR="00866E7A">
              <w:rPr>
                <w:sz w:val="18"/>
                <w:szCs w:val="18"/>
              </w:rPr>
              <w:t xml:space="preserve"> learnt. </w:t>
            </w:r>
          </w:p>
          <w:p w14:paraId="318B9DB2" w14:textId="77777777" w:rsidR="00A03138" w:rsidRDefault="00A03138" w:rsidP="00A03138">
            <w:pPr>
              <w:spacing w:after="0" w:line="240" w:lineRule="auto"/>
            </w:pPr>
          </w:p>
          <w:p w14:paraId="542D8397" w14:textId="77777777" w:rsidR="00A03138" w:rsidRDefault="00A03138" w:rsidP="00A03138">
            <w:pPr>
              <w:spacing w:after="0" w:line="240" w:lineRule="auto"/>
            </w:pPr>
          </w:p>
          <w:p w14:paraId="711E0E18" w14:textId="77777777" w:rsidR="00A03138" w:rsidRDefault="00A03138" w:rsidP="00A03138">
            <w:pPr>
              <w:spacing w:after="0" w:line="240" w:lineRule="auto"/>
            </w:pPr>
          </w:p>
          <w:p w14:paraId="290FB18C" w14:textId="77777777" w:rsidR="00A03138" w:rsidRDefault="00A03138" w:rsidP="00A03138">
            <w:pPr>
              <w:spacing w:after="0" w:line="240" w:lineRule="auto"/>
            </w:pPr>
          </w:p>
          <w:p w14:paraId="5A1B0107" w14:textId="77777777" w:rsidR="00A03138" w:rsidRDefault="00A03138" w:rsidP="00A03138">
            <w:pPr>
              <w:spacing w:after="0" w:line="240" w:lineRule="auto"/>
            </w:pPr>
          </w:p>
          <w:p w14:paraId="59035A16" w14:textId="77777777" w:rsidR="00A03138" w:rsidRDefault="00A03138" w:rsidP="00A03138">
            <w:pPr>
              <w:spacing w:after="0" w:line="240" w:lineRule="auto"/>
            </w:pPr>
          </w:p>
          <w:p w14:paraId="70A3D116" w14:textId="77777777" w:rsidR="00A03138" w:rsidRDefault="00A03138" w:rsidP="00A03138">
            <w:pPr>
              <w:spacing w:after="0" w:line="240" w:lineRule="auto"/>
            </w:pPr>
          </w:p>
          <w:p w14:paraId="579923B0" w14:textId="77777777" w:rsidR="00A03138" w:rsidRPr="00D70CCD" w:rsidRDefault="00A03138" w:rsidP="00A03138">
            <w:pPr>
              <w:spacing w:after="0" w:line="240" w:lineRule="auto"/>
            </w:pPr>
          </w:p>
          <w:p w14:paraId="28FB09F4" w14:textId="77777777" w:rsidR="005648A6" w:rsidRPr="00D70CCD" w:rsidRDefault="005648A6" w:rsidP="00D70CCD">
            <w:pPr>
              <w:spacing w:after="0" w:line="240" w:lineRule="auto"/>
              <w:rPr>
                <w:b/>
                <w:bCs/>
              </w:rPr>
            </w:pPr>
          </w:p>
          <w:p w14:paraId="41B9A883" w14:textId="77777777" w:rsidR="00111148" w:rsidRDefault="00111148" w:rsidP="00D70CCD">
            <w:pPr>
              <w:spacing w:after="0" w:line="240" w:lineRule="auto"/>
            </w:pPr>
          </w:p>
          <w:p w14:paraId="0A827F63" w14:textId="77777777" w:rsidR="00111148" w:rsidRDefault="00111148" w:rsidP="00D70CCD">
            <w:pPr>
              <w:spacing w:after="0" w:line="240" w:lineRule="auto"/>
            </w:pPr>
          </w:p>
          <w:p w14:paraId="4B5DAB9E" w14:textId="77777777" w:rsidR="00111148" w:rsidRPr="00D70CCD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t>Phase E</w:t>
            </w:r>
          </w:p>
          <w:p w14:paraId="638D9E25" w14:textId="77777777" w:rsidR="00111148" w:rsidRDefault="00111148" w:rsidP="00D70CCD">
            <w:pPr>
              <w:spacing w:after="0" w:line="240" w:lineRule="auto"/>
            </w:pPr>
          </w:p>
          <w:p w14:paraId="4AF8D1CD" w14:textId="77777777" w:rsidR="00111148" w:rsidRPr="00D70CCD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t>Timing:   x minutes</w:t>
            </w:r>
          </w:p>
          <w:p w14:paraId="46956F94" w14:textId="77777777" w:rsidR="00111148" w:rsidRDefault="00111148" w:rsidP="00D70CCD">
            <w:pPr>
              <w:spacing w:after="0" w:line="240" w:lineRule="auto"/>
              <w:rPr>
                <w:b/>
                <w:bCs/>
              </w:rPr>
            </w:pPr>
          </w:p>
          <w:p w14:paraId="6DE64CE4" w14:textId="77777777" w:rsidR="00111148" w:rsidRPr="00D70CCD" w:rsidRDefault="00111148" w:rsidP="00D70CCD">
            <w:pPr>
              <w:spacing w:after="0" w:line="240" w:lineRule="auto"/>
            </w:pPr>
          </w:p>
        </w:tc>
      </w:tr>
      <w:tr w:rsidR="00111148" w:rsidRPr="00D70CCD" w14:paraId="21510BFD" w14:textId="77777777">
        <w:trPr>
          <w:trHeight w:hRule="exact" w:val="2119"/>
        </w:trPr>
        <w:tc>
          <w:tcPr>
            <w:tcW w:w="2371" w:type="dxa"/>
            <w:shd w:val="clear" w:color="auto" w:fill="D9D9D9"/>
            <w:vAlign w:val="center"/>
          </w:tcPr>
          <w:p w14:paraId="7CE56DA7" w14:textId="77777777" w:rsidR="00111148" w:rsidRPr="00085732" w:rsidRDefault="00111148" w:rsidP="00B65CA4">
            <w:pPr>
              <w:spacing w:after="0" w:line="240" w:lineRule="auto"/>
            </w:pPr>
            <w:r w:rsidRPr="00085732">
              <w:lastRenderedPageBreak/>
              <w:t>Materials:</w:t>
            </w:r>
          </w:p>
        </w:tc>
        <w:tc>
          <w:tcPr>
            <w:tcW w:w="7116" w:type="dxa"/>
            <w:vAlign w:val="center"/>
          </w:tcPr>
          <w:p w14:paraId="08ACA365" w14:textId="77777777" w:rsidR="00111148" w:rsidRPr="00085732" w:rsidRDefault="00A136EC" w:rsidP="00C4411D">
            <w:pPr>
              <w:spacing w:after="0" w:line="240" w:lineRule="auto"/>
            </w:pPr>
            <w:r w:rsidRPr="00085732">
              <w:t>Worksheets  for Phases A and C</w:t>
            </w:r>
          </w:p>
          <w:p w14:paraId="620519C1" w14:textId="77777777" w:rsidR="00A136EC" w:rsidRPr="00085732" w:rsidRDefault="00A136EC" w:rsidP="00C4411D">
            <w:pPr>
              <w:spacing w:after="0" w:line="240" w:lineRule="auto"/>
            </w:pPr>
            <w:r w:rsidRPr="00085732">
              <w:t>Large sheets of paper</w:t>
            </w:r>
            <w:r w:rsidR="00085732">
              <w:t xml:space="preserve"> and post-</w:t>
            </w:r>
            <w:proofErr w:type="spellStart"/>
            <w:r w:rsidR="00085732">
              <w:t>its</w:t>
            </w:r>
            <w:proofErr w:type="spellEnd"/>
            <w:r w:rsidRPr="00085732">
              <w:t xml:space="preserve"> for reflective plenary</w:t>
            </w:r>
          </w:p>
          <w:p w14:paraId="78B9E690" w14:textId="77777777" w:rsidR="00A136EC" w:rsidRPr="00085732" w:rsidRDefault="00A136EC" w:rsidP="00C4411D">
            <w:pPr>
              <w:spacing w:after="0" w:line="240" w:lineRule="auto"/>
            </w:pPr>
            <w:r w:rsidRPr="00085732">
              <w:t>Smart board  notes</w:t>
            </w:r>
          </w:p>
          <w:p w14:paraId="0ECF2045" w14:textId="77777777" w:rsidR="00111148" w:rsidRPr="00085732" w:rsidRDefault="00A136EC" w:rsidP="00C4411D">
            <w:pPr>
              <w:spacing w:after="0" w:line="240" w:lineRule="auto"/>
            </w:pPr>
            <w:r w:rsidRPr="00085732">
              <w:t>Display of maths words children will be using</w:t>
            </w:r>
          </w:p>
          <w:p w14:paraId="3B15B795" w14:textId="77777777" w:rsidR="00111148" w:rsidRPr="00085732" w:rsidRDefault="00111148" w:rsidP="00C4411D">
            <w:pPr>
              <w:spacing w:after="0" w:line="240" w:lineRule="auto"/>
            </w:pPr>
          </w:p>
          <w:p w14:paraId="4B3091AA" w14:textId="77777777" w:rsidR="00111148" w:rsidRPr="00085732" w:rsidRDefault="00111148" w:rsidP="00B65CA4">
            <w:pPr>
              <w:spacing w:after="0" w:line="240" w:lineRule="auto"/>
            </w:pPr>
          </w:p>
        </w:tc>
      </w:tr>
    </w:tbl>
    <w:p w14:paraId="3D45AB99" w14:textId="77777777" w:rsidR="00111148" w:rsidRPr="00D70CCD" w:rsidRDefault="00111148" w:rsidP="00853D13">
      <w:pPr>
        <w:spacing w:after="0"/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0"/>
        <w:gridCol w:w="3081"/>
        <w:gridCol w:w="3081"/>
      </w:tblGrid>
      <w:tr w:rsidR="00111148" w:rsidRPr="00D70CCD" w14:paraId="64A46568" w14:textId="77777777">
        <w:trPr>
          <w:trHeight w:hRule="exact" w:val="567"/>
        </w:trPr>
        <w:tc>
          <w:tcPr>
            <w:tcW w:w="9242" w:type="dxa"/>
            <w:gridSpan w:val="3"/>
            <w:shd w:val="clear" w:color="auto" w:fill="D9D9D9"/>
            <w:vAlign w:val="center"/>
          </w:tcPr>
          <w:p w14:paraId="34D4D962" w14:textId="77777777" w:rsidR="00111148" w:rsidRPr="00D70CCD" w:rsidRDefault="00111148" w:rsidP="00B65CA4">
            <w:pPr>
              <w:spacing w:after="0" w:line="240" w:lineRule="auto"/>
              <w:jc w:val="center"/>
            </w:pPr>
            <w:r w:rsidRPr="00D70CCD">
              <w:rPr>
                <w:b/>
                <w:bCs/>
              </w:rPr>
              <w:t>Planned teacher – student interaction</w:t>
            </w:r>
          </w:p>
        </w:tc>
      </w:tr>
      <w:tr w:rsidR="00111148" w:rsidRPr="00D70CCD" w14:paraId="73931D57" w14:textId="77777777">
        <w:trPr>
          <w:trHeight w:hRule="exact" w:val="567"/>
        </w:trPr>
        <w:tc>
          <w:tcPr>
            <w:tcW w:w="3080" w:type="dxa"/>
            <w:shd w:val="clear" w:color="auto" w:fill="D9D9D9"/>
            <w:vAlign w:val="center"/>
          </w:tcPr>
          <w:p w14:paraId="11D33AB3" w14:textId="77777777" w:rsidR="00111148" w:rsidRPr="00D70CCD" w:rsidRDefault="00111148" w:rsidP="00B65CA4">
            <w:pPr>
              <w:spacing w:after="0" w:line="240" w:lineRule="auto"/>
              <w:jc w:val="center"/>
            </w:pPr>
            <w:r w:rsidRPr="00D70CCD">
              <w:t>Key questions that the teacher will pose</w:t>
            </w:r>
          </w:p>
        </w:tc>
        <w:tc>
          <w:tcPr>
            <w:tcW w:w="3081" w:type="dxa"/>
            <w:shd w:val="clear" w:color="auto" w:fill="D9D9D9"/>
            <w:vAlign w:val="center"/>
          </w:tcPr>
          <w:p w14:paraId="6F7F986D" w14:textId="77777777" w:rsidR="00111148" w:rsidRPr="00D70CCD" w:rsidRDefault="00111148" w:rsidP="00B65CA4">
            <w:pPr>
              <w:spacing w:after="0" w:line="240" w:lineRule="auto"/>
              <w:jc w:val="center"/>
            </w:pPr>
            <w:r w:rsidRPr="00D70CCD">
              <w:t>Anticipated student responses</w:t>
            </w:r>
          </w:p>
        </w:tc>
        <w:tc>
          <w:tcPr>
            <w:tcW w:w="3081" w:type="dxa"/>
            <w:shd w:val="clear" w:color="auto" w:fill="D9D9D9"/>
            <w:vAlign w:val="center"/>
          </w:tcPr>
          <w:p w14:paraId="0D077EAB" w14:textId="77777777" w:rsidR="00111148" w:rsidRPr="00D70CCD" w:rsidRDefault="00111148" w:rsidP="00B65CA4">
            <w:pPr>
              <w:spacing w:after="0" w:line="240" w:lineRule="auto"/>
              <w:jc w:val="center"/>
            </w:pPr>
            <w:r w:rsidRPr="00D70CCD">
              <w:t>Teacher responses to student responses</w:t>
            </w:r>
          </w:p>
        </w:tc>
      </w:tr>
      <w:tr w:rsidR="00111148" w:rsidRPr="00D70CCD" w14:paraId="66919668" w14:textId="77777777">
        <w:trPr>
          <w:trHeight w:val="1540"/>
        </w:trPr>
        <w:tc>
          <w:tcPr>
            <w:tcW w:w="3080" w:type="dxa"/>
          </w:tcPr>
          <w:p w14:paraId="6DD98DC9" w14:textId="77777777" w:rsidR="00111148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t xml:space="preserve">Phase A </w:t>
            </w:r>
          </w:p>
          <w:p w14:paraId="4E214989" w14:textId="77777777" w:rsidR="00111148" w:rsidRPr="00085732" w:rsidRDefault="00CB6C60" w:rsidP="00D70CCD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D748A4" w:rsidRPr="00085732">
              <w:rPr>
                <w:bCs/>
              </w:rPr>
              <w:t xml:space="preserve">What do you think is missing in the ENL? </w:t>
            </w:r>
          </w:p>
          <w:p w14:paraId="6E0EEDCD" w14:textId="77777777" w:rsidR="001A32CB" w:rsidRPr="00085732" w:rsidRDefault="001A32CB" w:rsidP="00D70CCD">
            <w:pPr>
              <w:spacing w:after="0" w:line="240" w:lineRule="auto"/>
              <w:rPr>
                <w:bCs/>
              </w:rPr>
            </w:pPr>
            <w:r w:rsidRPr="00085732">
              <w:rPr>
                <w:bCs/>
              </w:rPr>
              <w:t xml:space="preserve">What maths words did you use in your maths talk? </w:t>
            </w:r>
          </w:p>
          <w:p w14:paraId="4DC5B3EE" w14:textId="77777777" w:rsidR="00AE26DC" w:rsidRDefault="00AE26DC" w:rsidP="00D70CCD">
            <w:pPr>
              <w:spacing w:after="0" w:line="240" w:lineRule="auto"/>
              <w:rPr>
                <w:b/>
                <w:bCs/>
              </w:rPr>
            </w:pPr>
          </w:p>
          <w:p w14:paraId="34947F03" w14:textId="77777777" w:rsidR="00AE26DC" w:rsidRPr="00D70CCD" w:rsidRDefault="00AE26DC" w:rsidP="00D70CC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14:paraId="3FD96FDB" w14:textId="77777777" w:rsidR="00111148" w:rsidRDefault="00CB6C60" w:rsidP="00D70CCD">
            <w:pPr>
              <w:spacing w:after="0" w:line="240" w:lineRule="auto"/>
            </w:pPr>
            <w:r>
              <w:t xml:space="preserve"> </w:t>
            </w:r>
            <w:r w:rsidR="00B828EA">
              <w:t>Discussion in pairs</w:t>
            </w:r>
            <w:r w:rsidR="00AE26DC">
              <w:t>.</w:t>
            </w:r>
          </w:p>
          <w:p w14:paraId="13A4EF44" w14:textId="77777777" w:rsidR="00AE26DC" w:rsidRDefault="00AE26DC" w:rsidP="00D70CCD">
            <w:pPr>
              <w:spacing w:after="0" w:line="240" w:lineRule="auto"/>
            </w:pPr>
            <w:r>
              <w:t xml:space="preserve">I don’t understand. </w:t>
            </w:r>
          </w:p>
          <w:p w14:paraId="397BBADA" w14:textId="77777777" w:rsidR="00DB3BD0" w:rsidRPr="00D70CCD" w:rsidRDefault="00DB3BD0" w:rsidP="00D70CCD">
            <w:pPr>
              <w:spacing w:after="0" w:line="240" w:lineRule="auto"/>
            </w:pPr>
            <w:r>
              <w:t>The words we used are…</w:t>
            </w:r>
          </w:p>
        </w:tc>
        <w:tc>
          <w:tcPr>
            <w:tcW w:w="3081" w:type="dxa"/>
          </w:tcPr>
          <w:p w14:paraId="5ABC0B0B" w14:textId="77777777" w:rsidR="00111148" w:rsidRPr="00085732" w:rsidRDefault="00111148" w:rsidP="00B65CA4">
            <w:pPr>
              <w:spacing w:after="0" w:line="240" w:lineRule="auto"/>
            </w:pPr>
          </w:p>
          <w:p w14:paraId="7B009AA1" w14:textId="77777777" w:rsidR="00111148" w:rsidRPr="00085732" w:rsidRDefault="00AE26DC" w:rsidP="00D70CCD">
            <w:pPr>
              <w:spacing w:after="0" w:line="240" w:lineRule="auto"/>
              <w:rPr>
                <w:iCs/>
              </w:rPr>
            </w:pPr>
            <w:r w:rsidRPr="00085732">
              <w:rPr>
                <w:iCs/>
              </w:rPr>
              <w:t xml:space="preserve">Can partner explain and give their </w:t>
            </w:r>
            <w:r w:rsidR="00AD6E77" w:rsidRPr="00085732">
              <w:rPr>
                <w:iCs/>
              </w:rPr>
              <w:t>own views?</w:t>
            </w:r>
          </w:p>
          <w:p w14:paraId="6139196F" w14:textId="77777777" w:rsidR="00D4432D" w:rsidRPr="00D70CCD" w:rsidRDefault="00D4432D" w:rsidP="00D70CCD">
            <w:pPr>
              <w:spacing w:after="0" w:line="240" w:lineRule="auto"/>
              <w:rPr>
                <w:i/>
                <w:iCs/>
              </w:rPr>
            </w:pPr>
            <w:r w:rsidRPr="00085732">
              <w:rPr>
                <w:iCs/>
              </w:rPr>
              <w:t>Have you seen one of these before?</w:t>
            </w:r>
            <w:r>
              <w:rPr>
                <w:i/>
                <w:iCs/>
              </w:rPr>
              <w:t xml:space="preserve"> </w:t>
            </w:r>
          </w:p>
        </w:tc>
      </w:tr>
      <w:tr w:rsidR="00111148" w:rsidRPr="00D70CCD" w14:paraId="756B106A" w14:textId="77777777" w:rsidTr="00A136EC">
        <w:trPr>
          <w:trHeight w:hRule="exact" w:val="2761"/>
        </w:trPr>
        <w:tc>
          <w:tcPr>
            <w:tcW w:w="3080" w:type="dxa"/>
          </w:tcPr>
          <w:p w14:paraId="7A4400E0" w14:textId="77777777" w:rsidR="00111148" w:rsidRPr="00D70CCD" w:rsidRDefault="00D748A4" w:rsidP="00D70C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End of </w:t>
            </w:r>
            <w:r w:rsidRPr="00D70CCD">
              <w:rPr>
                <w:b/>
                <w:bCs/>
              </w:rPr>
              <w:t xml:space="preserve">Phase A </w:t>
            </w:r>
            <w:r>
              <w:rPr>
                <w:b/>
                <w:bCs/>
              </w:rPr>
              <w:t xml:space="preserve">and </w:t>
            </w:r>
            <w:r w:rsidR="00111148" w:rsidRPr="00D70CCD">
              <w:rPr>
                <w:b/>
                <w:bCs/>
              </w:rPr>
              <w:t>Phase B</w:t>
            </w:r>
          </w:p>
          <w:p w14:paraId="1DE27D33" w14:textId="77777777" w:rsidR="00D748A4" w:rsidRPr="00085732" w:rsidRDefault="00C52A18" w:rsidP="00D748A4">
            <w:pPr>
              <w:spacing w:after="0" w:line="240" w:lineRule="auto"/>
              <w:rPr>
                <w:bCs/>
              </w:rPr>
            </w:pPr>
            <w:r w:rsidRPr="00085732">
              <w:rPr>
                <w:bCs/>
              </w:rPr>
              <w:t>What have you</w:t>
            </w:r>
            <w:r w:rsidR="00D748A4" w:rsidRPr="00085732">
              <w:rPr>
                <w:bCs/>
              </w:rPr>
              <w:t xml:space="preserve"> notice</w:t>
            </w:r>
            <w:r w:rsidRPr="00085732">
              <w:rPr>
                <w:bCs/>
              </w:rPr>
              <w:t>d</w:t>
            </w:r>
            <w:r w:rsidR="00D748A4" w:rsidRPr="00085732">
              <w:rPr>
                <w:bCs/>
              </w:rPr>
              <w:t xml:space="preserve">? </w:t>
            </w:r>
          </w:p>
          <w:p w14:paraId="14E9CFB1" w14:textId="77777777" w:rsidR="00A136EC" w:rsidRDefault="00A136EC" w:rsidP="00D748A4">
            <w:pPr>
              <w:spacing w:after="0" w:line="240" w:lineRule="auto"/>
              <w:rPr>
                <w:b/>
                <w:bCs/>
              </w:rPr>
            </w:pPr>
          </w:p>
          <w:p w14:paraId="68D17BAF" w14:textId="77777777" w:rsidR="00A136EC" w:rsidRPr="00D70CCD" w:rsidRDefault="00A136EC" w:rsidP="00D748A4">
            <w:pPr>
              <w:spacing w:after="0" w:line="240" w:lineRule="auto"/>
              <w:rPr>
                <w:b/>
                <w:bCs/>
              </w:rPr>
            </w:pPr>
          </w:p>
          <w:p w14:paraId="4782E63B" w14:textId="77777777" w:rsidR="00861F30" w:rsidRPr="00D70CCD" w:rsidRDefault="00861F30" w:rsidP="00A136E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14:paraId="03C7305E" w14:textId="77777777" w:rsidR="00D748A4" w:rsidRPr="00D70CCD" w:rsidRDefault="00D748A4" w:rsidP="00D748A4">
            <w:pPr>
              <w:spacing w:after="0" w:line="240" w:lineRule="auto"/>
            </w:pPr>
            <w:r>
              <w:t xml:space="preserve">That is 4 more than that. </w:t>
            </w:r>
          </w:p>
          <w:p w14:paraId="0B972BD7" w14:textId="77777777" w:rsidR="00111148" w:rsidRDefault="00D748A4" w:rsidP="00D748A4">
            <w:pPr>
              <w:spacing w:after="0" w:line="240" w:lineRule="auto"/>
            </w:pPr>
            <w:r>
              <w:t>I know 16 + 4 is 20</w:t>
            </w:r>
          </w:p>
          <w:p w14:paraId="41799898" w14:textId="77777777" w:rsidR="00861F30" w:rsidRDefault="00861F30" w:rsidP="00D748A4">
            <w:pPr>
              <w:spacing w:after="0" w:line="240" w:lineRule="auto"/>
            </w:pPr>
            <w:r>
              <w:t xml:space="preserve">I know 6 +4 is 10 </w:t>
            </w:r>
          </w:p>
          <w:p w14:paraId="70DFCF9D" w14:textId="77777777" w:rsidR="00861F30" w:rsidRDefault="00861F30" w:rsidP="00D748A4">
            <w:pPr>
              <w:spacing w:after="0" w:line="240" w:lineRule="auto"/>
            </w:pPr>
            <w:r>
              <w:t>I know we are counting on/jumping up</w:t>
            </w:r>
          </w:p>
          <w:p w14:paraId="552CB66A" w14:textId="77777777" w:rsidR="00A50BD8" w:rsidRDefault="00A50BD8" w:rsidP="00A50BD8">
            <w:pPr>
              <w:spacing w:after="0" w:line="240" w:lineRule="auto"/>
            </w:pPr>
            <w:r>
              <w:t>I counted from 16 to 20</w:t>
            </w:r>
          </w:p>
          <w:p w14:paraId="2F5EEE6E" w14:textId="77777777" w:rsidR="00A50BD8" w:rsidRPr="00D70CCD" w:rsidRDefault="00A50BD8" w:rsidP="00A50BD8">
            <w:pPr>
              <w:spacing w:after="0" w:line="240" w:lineRule="auto"/>
              <w:rPr>
                <w:b/>
                <w:bCs/>
              </w:rPr>
            </w:pPr>
            <w:r>
              <w:t>My partner told me</w:t>
            </w:r>
          </w:p>
        </w:tc>
        <w:tc>
          <w:tcPr>
            <w:tcW w:w="3081" w:type="dxa"/>
          </w:tcPr>
          <w:p w14:paraId="67EDB758" w14:textId="77777777" w:rsidR="00A136EC" w:rsidRPr="00085732" w:rsidRDefault="00A136EC" w:rsidP="00A136EC">
            <w:pPr>
              <w:spacing w:after="0" w:line="240" w:lineRule="auto"/>
              <w:rPr>
                <w:bCs/>
              </w:rPr>
            </w:pPr>
            <w:r w:rsidRPr="00085732">
              <w:rPr>
                <w:bCs/>
              </w:rPr>
              <w:t>How do you know what the missing number is?</w:t>
            </w:r>
          </w:p>
          <w:p w14:paraId="259F8C74" w14:textId="77777777" w:rsidR="00A50BD8" w:rsidRPr="00085732" w:rsidRDefault="00A50BD8" w:rsidP="00D70CCD">
            <w:pPr>
              <w:spacing w:after="0" w:line="240" w:lineRule="auto"/>
              <w:rPr>
                <w:bCs/>
              </w:rPr>
            </w:pPr>
          </w:p>
          <w:p w14:paraId="74DBFDAD" w14:textId="77777777" w:rsidR="00A136EC" w:rsidRPr="00085732" w:rsidRDefault="00A136EC" w:rsidP="00D70CCD">
            <w:pPr>
              <w:spacing w:after="0" w:line="240" w:lineRule="auto"/>
              <w:rPr>
                <w:bCs/>
              </w:rPr>
            </w:pPr>
          </w:p>
          <w:p w14:paraId="369FD740" w14:textId="77777777" w:rsidR="00A136EC" w:rsidRPr="00085732" w:rsidRDefault="00A136EC" w:rsidP="00D70CCD">
            <w:pPr>
              <w:spacing w:after="0" w:line="240" w:lineRule="auto"/>
              <w:rPr>
                <w:bCs/>
              </w:rPr>
            </w:pPr>
          </w:p>
          <w:p w14:paraId="2D118067" w14:textId="77777777" w:rsidR="00A50BD8" w:rsidRPr="00085732" w:rsidRDefault="00A136EC" w:rsidP="00D70CCD">
            <w:pPr>
              <w:spacing w:after="0" w:line="240" w:lineRule="auto"/>
              <w:rPr>
                <w:bCs/>
              </w:rPr>
            </w:pPr>
            <w:r w:rsidRPr="00085732">
              <w:rPr>
                <w:bCs/>
              </w:rPr>
              <w:t>How did you work it out?</w:t>
            </w:r>
          </w:p>
          <w:p w14:paraId="1377B435" w14:textId="77777777" w:rsidR="00A136EC" w:rsidRPr="00085732" w:rsidRDefault="00A136EC" w:rsidP="00D70CCD">
            <w:pPr>
              <w:spacing w:after="0" w:line="240" w:lineRule="auto"/>
              <w:rPr>
                <w:bCs/>
              </w:rPr>
            </w:pPr>
          </w:p>
          <w:p w14:paraId="7248FEFC" w14:textId="77777777" w:rsidR="00111148" w:rsidRPr="00D70CCD" w:rsidRDefault="00A50BD8" w:rsidP="00D70CCD">
            <w:pPr>
              <w:spacing w:after="0" w:line="240" w:lineRule="auto"/>
              <w:rPr>
                <w:b/>
                <w:bCs/>
              </w:rPr>
            </w:pPr>
            <w:r w:rsidRPr="00085732">
              <w:rPr>
                <w:bCs/>
              </w:rPr>
              <w:t>Do you know how they worked it out? Did they explain how to you?</w:t>
            </w:r>
            <w:r>
              <w:rPr>
                <w:b/>
                <w:bCs/>
              </w:rPr>
              <w:t xml:space="preserve"> </w:t>
            </w:r>
          </w:p>
        </w:tc>
      </w:tr>
      <w:tr w:rsidR="00111148" w:rsidRPr="00D70CCD" w14:paraId="17219317" w14:textId="77777777" w:rsidTr="008454F1">
        <w:trPr>
          <w:trHeight w:hRule="exact" w:val="3965"/>
        </w:trPr>
        <w:tc>
          <w:tcPr>
            <w:tcW w:w="3080" w:type="dxa"/>
          </w:tcPr>
          <w:p w14:paraId="2761B0EA" w14:textId="77777777" w:rsidR="00111148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t>Phase C</w:t>
            </w:r>
            <w:r w:rsidR="00E8586D">
              <w:rPr>
                <w:b/>
                <w:bCs/>
              </w:rPr>
              <w:t xml:space="preserve"> (matching activity) </w:t>
            </w:r>
          </w:p>
          <w:p w14:paraId="69CCC4F7" w14:textId="77777777" w:rsidR="00E8586D" w:rsidRPr="00604466" w:rsidRDefault="00E8586D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How are you using the resources? </w:t>
            </w:r>
          </w:p>
          <w:p w14:paraId="6FAD2E44" w14:textId="77777777" w:rsidR="00E8586D" w:rsidRPr="00604466" w:rsidRDefault="00E8586D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What do you notice about the ENL?</w:t>
            </w:r>
          </w:p>
          <w:p w14:paraId="61D4CE2D" w14:textId="77777777" w:rsidR="00E8586D" w:rsidRPr="00604466" w:rsidRDefault="00E8586D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How are they different from the other one? </w:t>
            </w:r>
          </w:p>
          <w:p w14:paraId="3BF68EB5" w14:textId="77777777" w:rsidR="00E8586D" w:rsidRDefault="00E8586D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How do you know which one matches which? </w:t>
            </w:r>
          </w:p>
          <w:p w14:paraId="7CCD80FB" w14:textId="77777777" w:rsidR="00111148" w:rsidRPr="00645A7C" w:rsidRDefault="00F23C5A" w:rsidP="00D70CC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What maths learning are you using today?</w:t>
            </w:r>
          </w:p>
        </w:tc>
        <w:tc>
          <w:tcPr>
            <w:tcW w:w="3081" w:type="dxa"/>
          </w:tcPr>
          <w:p w14:paraId="72DA051B" w14:textId="77777777" w:rsidR="00111148" w:rsidRPr="00604466" w:rsidRDefault="00E8586D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I’m getting confused!</w:t>
            </w:r>
          </w:p>
          <w:p w14:paraId="3102DA9D" w14:textId="77777777" w:rsidR="00CD4611" w:rsidRPr="00604466" w:rsidRDefault="00CD4611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I notice this one has a big jump and a small jump</w:t>
            </w:r>
          </w:p>
          <w:p w14:paraId="558991F9" w14:textId="77777777" w:rsidR="00CD4611" w:rsidRPr="00604466" w:rsidRDefault="00CD4611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I think this one matches this one because this has ….</w:t>
            </w:r>
          </w:p>
          <w:p w14:paraId="19B1EE9A" w14:textId="77777777" w:rsidR="00CD4611" w:rsidRPr="00604466" w:rsidRDefault="00CD4611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Both of these could match this one because …</w:t>
            </w:r>
          </w:p>
          <w:p w14:paraId="5A1B480F" w14:textId="77777777" w:rsidR="00212CFE" w:rsidRPr="00604466" w:rsidRDefault="00212CFE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None of them match </w:t>
            </w:r>
          </w:p>
          <w:p w14:paraId="63A8578A" w14:textId="77777777" w:rsidR="00604466" w:rsidRPr="00D70CCD" w:rsidRDefault="00604466" w:rsidP="00D70CC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14:paraId="4C333F25" w14:textId="77777777" w:rsidR="00604466" w:rsidRPr="00604466" w:rsidRDefault="00604466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Which part is confusing?</w:t>
            </w:r>
          </w:p>
          <w:p w14:paraId="650A4B80" w14:textId="77777777" w:rsidR="00604466" w:rsidRPr="00604466" w:rsidRDefault="00604466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>What does that mean?</w:t>
            </w:r>
          </w:p>
          <w:p w14:paraId="56FF5E44" w14:textId="77777777" w:rsidR="00E60A57" w:rsidRDefault="00604466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Can you tell me more? </w:t>
            </w:r>
          </w:p>
          <w:p w14:paraId="1DD03EB5" w14:textId="77777777" w:rsidR="00604466" w:rsidRPr="00604466" w:rsidRDefault="00E60A57" w:rsidP="00D70CC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Which maths words would help you to explain? </w:t>
            </w:r>
            <w:r w:rsidR="00604466" w:rsidRPr="00604466">
              <w:rPr>
                <w:bCs/>
              </w:rPr>
              <w:t xml:space="preserve"> </w:t>
            </w:r>
          </w:p>
          <w:p w14:paraId="59025DB9" w14:textId="77777777" w:rsidR="00604466" w:rsidRPr="00604466" w:rsidRDefault="00604466" w:rsidP="00604466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 Could one number sentence match more than one of the ENL? </w:t>
            </w:r>
          </w:p>
          <w:p w14:paraId="4AD27658" w14:textId="77777777" w:rsidR="00212CFE" w:rsidRPr="00604466" w:rsidRDefault="00604466" w:rsidP="00604466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Is there more than one way of working out the answer? </w:t>
            </w:r>
          </w:p>
          <w:p w14:paraId="0712FCA4" w14:textId="77777777" w:rsidR="00212CFE" w:rsidRPr="00604466" w:rsidRDefault="00212CFE" w:rsidP="00D70CCD">
            <w:pPr>
              <w:spacing w:after="0" w:line="240" w:lineRule="auto"/>
              <w:rPr>
                <w:bCs/>
              </w:rPr>
            </w:pPr>
          </w:p>
          <w:p w14:paraId="7E72DDEA" w14:textId="77777777" w:rsidR="00212CFE" w:rsidRPr="00604466" w:rsidRDefault="00212CFE" w:rsidP="00D70CCD">
            <w:pPr>
              <w:spacing w:after="0" w:line="240" w:lineRule="auto"/>
              <w:rPr>
                <w:bCs/>
              </w:rPr>
            </w:pPr>
            <w:r w:rsidRPr="00604466">
              <w:rPr>
                <w:bCs/>
              </w:rPr>
              <w:t xml:space="preserve">Are you sure? </w:t>
            </w:r>
          </w:p>
          <w:p w14:paraId="17B85F02" w14:textId="77777777" w:rsidR="00212CFE" w:rsidRPr="00D70CCD" w:rsidRDefault="00212CFE" w:rsidP="00D70CCD">
            <w:pPr>
              <w:spacing w:after="0" w:line="240" w:lineRule="auto"/>
              <w:rPr>
                <w:b/>
                <w:bCs/>
              </w:rPr>
            </w:pPr>
            <w:r w:rsidRPr="00604466">
              <w:rPr>
                <w:bCs/>
              </w:rPr>
              <w:t>How do you know?</w:t>
            </w:r>
            <w:r>
              <w:rPr>
                <w:b/>
                <w:bCs/>
              </w:rPr>
              <w:t xml:space="preserve"> </w:t>
            </w:r>
          </w:p>
        </w:tc>
      </w:tr>
      <w:tr w:rsidR="00111148" w:rsidRPr="00D70CCD" w14:paraId="7876998B" w14:textId="77777777">
        <w:trPr>
          <w:trHeight w:hRule="exact" w:val="1537"/>
        </w:trPr>
        <w:tc>
          <w:tcPr>
            <w:tcW w:w="3080" w:type="dxa"/>
          </w:tcPr>
          <w:p w14:paraId="7E149824" w14:textId="77777777" w:rsidR="00111148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t>Phase D</w:t>
            </w:r>
            <w:r w:rsidR="002D3F49">
              <w:rPr>
                <w:b/>
                <w:bCs/>
              </w:rPr>
              <w:t xml:space="preserve"> Paired pair discussion</w:t>
            </w:r>
          </w:p>
          <w:p w14:paraId="771DA585" w14:textId="77777777" w:rsidR="001B0DC8" w:rsidRDefault="002D3F49" w:rsidP="00D70CCD">
            <w:pPr>
              <w:spacing w:after="0" w:line="240" w:lineRule="auto"/>
              <w:rPr>
                <w:bCs/>
              </w:rPr>
            </w:pPr>
            <w:r w:rsidRPr="001B0DC8">
              <w:rPr>
                <w:bCs/>
              </w:rPr>
              <w:t xml:space="preserve">Can anyone give this group advice on how to </w:t>
            </w:r>
            <w:r w:rsidR="001B0DC8">
              <w:rPr>
                <w:bCs/>
              </w:rPr>
              <w:t>…</w:t>
            </w:r>
          </w:p>
          <w:p w14:paraId="4763D6AD" w14:textId="77777777" w:rsidR="001A32CB" w:rsidRPr="001B0DC8" w:rsidRDefault="001A32CB" w:rsidP="00D70CCD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Can you explain using the maths words from today? </w:t>
            </w:r>
          </w:p>
          <w:p w14:paraId="5C2F9252" w14:textId="77777777" w:rsidR="002D3F49" w:rsidRPr="00D70CCD" w:rsidRDefault="002D3F49" w:rsidP="00D70CCD">
            <w:pPr>
              <w:spacing w:after="0" w:line="240" w:lineRule="auto"/>
              <w:rPr>
                <w:b/>
                <w:bCs/>
              </w:rPr>
            </w:pPr>
          </w:p>
          <w:p w14:paraId="280D4E13" w14:textId="77777777" w:rsidR="00111148" w:rsidRPr="00D70CCD" w:rsidRDefault="00111148" w:rsidP="00D70CC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14:paraId="2178F32A" w14:textId="77777777" w:rsidR="00111148" w:rsidRPr="001B0DC8" w:rsidRDefault="002D3F49" w:rsidP="00D70CCD">
            <w:pPr>
              <w:spacing w:after="0" w:line="240" w:lineRule="auto"/>
              <w:rPr>
                <w:bCs/>
              </w:rPr>
            </w:pPr>
            <w:r w:rsidRPr="001B0DC8">
              <w:rPr>
                <w:bCs/>
              </w:rPr>
              <w:t>I think they are almost there but…</w:t>
            </w:r>
          </w:p>
          <w:p w14:paraId="381557F1" w14:textId="77777777" w:rsidR="002D3F49" w:rsidRPr="001B0DC8" w:rsidRDefault="002D3F49" w:rsidP="00D70CCD">
            <w:pPr>
              <w:spacing w:after="0" w:line="240" w:lineRule="auto"/>
              <w:rPr>
                <w:bCs/>
              </w:rPr>
            </w:pPr>
            <w:r w:rsidRPr="001B0DC8">
              <w:rPr>
                <w:bCs/>
              </w:rPr>
              <w:t xml:space="preserve">I think they have gone wrong here because… </w:t>
            </w:r>
          </w:p>
          <w:p w14:paraId="25DB8F8B" w14:textId="77777777" w:rsidR="002D3F49" w:rsidRPr="00D70CCD" w:rsidRDefault="002D3F49" w:rsidP="00D70CCD">
            <w:pPr>
              <w:spacing w:after="0" w:line="240" w:lineRule="auto"/>
              <w:rPr>
                <w:b/>
                <w:bCs/>
              </w:rPr>
            </w:pPr>
            <w:r w:rsidRPr="001B0DC8">
              <w:rPr>
                <w:bCs/>
              </w:rPr>
              <w:t>They need to …</w:t>
            </w:r>
          </w:p>
        </w:tc>
        <w:tc>
          <w:tcPr>
            <w:tcW w:w="3081" w:type="dxa"/>
          </w:tcPr>
          <w:p w14:paraId="731E9CE9" w14:textId="77777777" w:rsidR="00111148" w:rsidRPr="00FA5542" w:rsidRDefault="001B0DC8" w:rsidP="00D70CCD">
            <w:pPr>
              <w:spacing w:after="0" w:line="240" w:lineRule="auto"/>
              <w:rPr>
                <w:bCs/>
              </w:rPr>
            </w:pPr>
            <w:r w:rsidRPr="00FA5542">
              <w:rPr>
                <w:bCs/>
              </w:rPr>
              <w:t xml:space="preserve">Why? Can you explain? </w:t>
            </w:r>
          </w:p>
        </w:tc>
      </w:tr>
      <w:tr w:rsidR="00111148" w:rsidRPr="00D70CCD" w14:paraId="5121B8A1" w14:textId="77777777" w:rsidTr="001047AF">
        <w:trPr>
          <w:trHeight w:hRule="exact" w:val="4116"/>
        </w:trPr>
        <w:tc>
          <w:tcPr>
            <w:tcW w:w="3080" w:type="dxa"/>
          </w:tcPr>
          <w:p w14:paraId="78ED4FEC" w14:textId="77777777" w:rsidR="00111148" w:rsidRDefault="00111148" w:rsidP="00D70CCD">
            <w:pPr>
              <w:spacing w:after="0" w:line="240" w:lineRule="auto"/>
              <w:rPr>
                <w:b/>
                <w:bCs/>
              </w:rPr>
            </w:pPr>
            <w:r w:rsidRPr="00D70CCD">
              <w:rPr>
                <w:b/>
                <w:bCs/>
              </w:rPr>
              <w:lastRenderedPageBreak/>
              <w:t>Phase E</w:t>
            </w:r>
          </w:p>
          <w:p w14:paraId="431FF643" w14:textId="77777777" w:rsidR="001047AF" w:rsidRDefault="001047AF" w:rsidP="00D70C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helped you with</w:t>
            </w:r>
            <w:r w:rsidR="00A136EC">
              <w:rPr>
                <w:b/>
                <w:bCs/>
              </w:rPr>
              <w:t xml:space="preserve"> your</w:t>
            </w:r>
            <w:r>
              <w:rPr>
                <w:b/>
                <w:bCs/>
              </w:rPr>
              <w:t xml:space="preserve"> learning today? </w:t>
            </w:r>
          </w:p>
          <w:p w14:paraId="3C3746FA" w14:textId="77777777" w:rsidR="001047AF" w:rsidRDefault="001047AF" w:rsidP="00D70C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What maths words did you use? </w:t>
            </w:r>
          </w:p>
          <w:p w14:paraId="2FAAA81B" w14:textId="77777777" w:rsidR="001047AF" w:rsidRDefault="001047AF" w:rsidP="00D70C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What maths skills/learning did you use? </w:t>
            </w:r>
          </w:p>
          <w:p w14:paraId="40FFF1FE" w14:textId="77777777" w:rsidR="008662E0" w:rsidRPr="00D70CCD" w:rsidRDefault="008662E0" w:rsidP="00D70C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How could you explain your learning today to another person? </w:t>
            </w:r>
          </w:p>
          <w:p w14:paraId="35F3837A" w14:textId="77777777" w:rsidR="00111148" w:rsidRPr="00D70CCD" w:rsidRDefault="00111148" w:rsidP="00D70CC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14:paraId="5A07AFDE" w14:textId="77777777" w:rsidR="00111148" w:rsidRPr="00CF3406" w:rsidRDefault="00111148" w:rsidP="00D70CCD">
            <w:pPr>
              <w:spacing w:after="0" w:line="240" w:lineRule="auto"/>
              <w:rPr>
                <w:b/>
                <w:bCs/>
                <w:highlight w:val="yellow"/>
              </w:rPr>
            </w:pPr>
          </w:p>
          <w:p w14:paraId="73F2BB9A" w14:textId="77777777" w:rsidR="001630E9" w:rsidRPr="00FA5542" w:rsidRDefault="001630E9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>I used my head</w:t>
            </w:r>
            <w:r w:rsidR="00A136EC" w:rsidRPr="00FA5542">
              <w:rPr>
                <w:b/>
                <w:bCs/>
              </w:rPr>
              <w:t>.</w:t>
            </w:r>
          </w:p>
          <w:p w14:paraId="4213E8A0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>I used the number line</w:t>
            </w:r>
          </w:p>
          <w:p w14:paraId="10D00856" w14:textId="77777777" w:rsidR="00A136EC" w:rsidRPr="00FA5542" w:rsidRDefault="00A136EC" w:rsidP="00D70CCD">
            <w:pPr>
              <w:spacing w:after="0" w:line="240" w:lineRule="auto"/>
              <w:rPr>
                <w:b/>
                <w:bCs/>
              </w:rPr>
            </w:pPr>
          </w:p>
          <w:p w14:paraId="17DC864A" w14:textId="77777777" w:rsidR="00A136EC" w:rsidRPr="00FA5542" w:rsidRDefault="00A136EC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 xml:space="preserve">I used counting on/down, add, </w:t>
            </w:r>
            <w:proofErr w:type="gramStart"/>
            <w:r w:rsidR="00CF3406" w:rsidRPr="00FA5542">
              <w:rPr>
                <w:b/>
                <w:bCs/>
              </w:rPr>
              <w:t>partition,……..</w:t>
            </w:r>
            <w:proofErr w:type="gramEnd"/>
          </w:p>
          <w:p w14:paraId="02187D75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</w:p>
          <w:p w14:paraId="0091AA4E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>I used number bonds to 10,</w:t>
            </w:r>
          </w:p>
          <w:p w14:paraId="6F3F19AC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>I used partitioning into tens and units……..</w:t>
            </w:r>
          </w:p>
          <w:p w14:paraId="62C8DA2E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</w:p>
          <w:p w14:paraId="4E6709BA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>I can write number sentences.</w:t>
            </w:r>
          </w:p>
          <w:p w14:paraId="61ECF770" w14:textId="77777777" w:rsidR="00CF3406" w:rsidRPr="00CF3406" w:rsidRDefault="00CF3406" w:rsidP="00D70CCD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FA5542">
              <w:rPr>
                <w:b/>
                <w:bCs/>
              </w:rPr>
              <w:t xml:space="preserve">I can explain how the number lines make finding the answer to addition and subtraction </w:t>
            </w:r>
            <w:r w:rsidRPr="00CF3406">
              <w:rPr>
                <w:b/>
                <w:bCs/>
                <w:highlight w:val="yellow"/>
              </w:rPr>
              <w:t>easy now</w:t>
            </w:r>
          </w:p>
        </w:tc>
        <w:tc>
          <w:tcPr>
            <w:tcW w:w="3081" w:type="dxa"/>
          </w:tcPr>
          <w:p w14:paraId="5ADD7FD8" w14:textId="77777777" w:rsidR="00111148" w:rsidRPr="00CF3406" w:rsidRDefault="00111148" w:rsidP="00D70CCD">
            <w:pPr>
              <w:spacing w:after="0" w:line="240" w:lineRule="auto"/>
              <w:rPr>
                <w:b/>
                <w:bCs/>
                <w:highlight w:val="yellow"/>
              </w:rPr>
            </w:pPr>
          </w:p>
          <w:p w14:paraId="7E7E5A7B" w14:textId="77777777" w:rsidR="00CF3406" w:rsidRPr="00CF3406" w:rsidRDefault="00CF3406" w:rsidP="00D70CCD">
            <w:pPr>
              <w:spacing w:after="0" w:line="240" w:lineRule="auto"/>
              <w:rPr>
                <w:b/>
                <w:bCs/>
                <w:highlight w:val="yellow"/>
              </w:rPr>
            </w:pPr>
          </w:p>
          <w:p w14:paraId="506218CB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  <w:r w:rsidRPr="00FA5542">
              <w:rPr>
                <w:b/>
                <w:bCs/>
              </w:rPr>
              <w:t xml:space="preserve">How </w:t>
            </w:r>
            <w:proofErr w:type="gramStart"/>
            <w:r w:rsidRPr="00FA5542">
              <w:rPr>
                <w:b/>
                <w:bCs/>
              </w:rPr>
              <w:t>did the number line</w:t>
            </w:r>
            <w:proofErr w:type="gramEnd"/>
            <w:r w:rsidRPr="00FA5542">
              <w:rPr>
                <w:b/>
                <w:bCs/>
              </w:rPr>
              <w:t xml:space="preserve"> helped you?</w:t>
            </w:r>
          </w:p>
          <w:p w14:paraId="5E5E042D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</w:p>
          <w:p w14:paraId="57D329C8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</w:p>
          <w:p w14:paraId="5AF6CC06" w14:textId="77777777" w:rsidR="00CF3406" w:rsidRPr="00FA5542" w:rsidRDefault="00CF3406" w:rsidP="00D70CCD">
            <w:pPr>
              <w:spacing w:after="0" w:line="240" w:lineRule="auto"/>
              <w:rPr>
                <w:b/>
                <w:bCs/>
              </w:rPr>
            </w:pPr>
          </w:p>
          <w:p w14:paraId="48FDF160" w14:textId="77777777" w:rsidR="00CF3406" w:rsidRPr="00CF3406" w:rsidRDefault="00CF3406" w:rsidP="00D70CCD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FA5542">
              <w:rPr>
                <w:b/>
                <w:bCs/>
              </w:rPr>
              <w:t>What else? Is there any other skills/learning that you think you have used?</w:t>
            </w:r>
          </w:p>
        </w:tc>
      </w:tr>
    </w:tbl>
    <w:p w14:paraId="15B4E0A4" w14:textId="77777777" w:rsidR="00111148" w:rsidRPr="00D70CCD" w:rsidRDefault="00111148">
      <w:r w:rsidRPr="00D70CCD">
        <w:br w:type="page"/>
      </w:r>
    </w:p>
    <w:p w14:paraId="571AB97C" w14:textId="77777777" w:rsidR="00111148" w:rsidRPr="00D70CCD" w:rsidRDefault="00111148" w:rsidP="00853D13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2"/>
        <w:gridCol w:w="4524"/>
      </w:tblGrid>
      <w:tr w:rsidR="00111148" w:rsidRPr="00D70CCD" w14:paraId="601480C1" w14:textId="77777777">
        <w:trPr>
          <w:trHeight w:hRule="exact" w:val="567"/>
        </w:trPr>
        <w:tc>
          <w:tcPr>
            <w:tcW w:w="4621" w:type="dxa"/>
            <w:shd w:val="clear" w:color="auto" w:fill="D9D9D9"/>
            <w:vAlign w:val="center"/>
          </w:tcPr>
          <w:p w14:paraId="374AB5F2" w14:textId="77777777" w:rsidR="00111148" w:rsidRPr="00D70CCD" w:rsidRDefault="00111148" w:rsidP="00B65CA4">
            <w:pPr>
              <w:spacing w:after="0" w:line="240" w:lineRule="auto"/>
              <w:jc w:val="center"/>
              <w:rPr>
                <w:b/>
                <w:bCs/>
              </w:rPr>
            </w:pPr>
            <w:r w:rsidRPr="00D70CCD">
              <w:rPr>
                <w:b/>
                <w:bCs/>
              </w:rPr>
              <w:t>Key discussion points</w:t>
            </w:r>
            <w:r>
              <w:rPr>
                <w:b/>
                <w:bCs/>
              </w:rPr>
              <w:t xml:space="preserve"> (question stems for guidance only)</w:t>
            </w:r>
          </w:p>
        </w:tc>
        <w:tc>
          <w:tcPr>
            <w:tcW w:w="4621" w:type="dxa"/>
            <w:shd w:val="clear" w:color="auto" w:fill="D9D9D9"/>
            <w:vAlign w:val="center"/>
          </w:tcPr>
          <w:p w14:paraId="4832CDF8" w14:textId="77777777" w:rsidR="00111148" w:rsidRPr="00D70CCD" w:rsidRDefault="00111148" w:rsidP="00B65CA4">
            <w:pPr>
              <w:spacing w:after="0" w:line="240" w:lineRule="auto"/>
              <w:jc w:val="center"/>
              <w:rPr>
                <w:b/>
                <w:bCs/>
              </w:rPr>
            </w:pPr>
            <w:r w:rsidRPr="00D70CCD">
              <w:rPr>
                <w:b/>
                <w:bCs/>
              </w:rPr>
              <w:t>Decisions made / how points were resolved</w:t>
            </w:r>
          </w:p>
        </w:tc>
      </w:tr>
      <w:tr w:rsidR="00111148" w:rsidRPr="00D70CCD" w14:paraId="2F9BF99F" w14:textId="77777777">
        <w:trPr>
          <w:trHeight w:val="1303"/>
        </w:trPr>
        <w:tc>
          <w:tcPr>
            <w:tcW w:w="4621" w:type="dxa"/>
          </w:tcPr>
          <w:p w14:paraId="0D9C47E7" w14:textId="77777777" w:rsidR="00111148" w:rsidRDefault="00111148" w:rsidP="00CE0BBA">
            <w:pPr>
              <w:spacing w:after="0" w:line="240" w:lineRule="auto"/>
            </w:pPr>
            <w:r w:rsidRPr="00D70CCD">
              <w:t>What do the observers need to know about the class?</w:t>
            </w:r>
          </w:p>
          <w:p w14:paraId="3F7F2FF3" w14:textId="77777777" w:rsidR="006768E9" w:rsidRPr="00D70CCD" w:rsidRDefault="006768E9" w:rsidP="00CE0BBA">
            <w:pPr>
              <w:spacing w:after="0" w:line="240" w:lineRule="auto"/>
            </w:pPr>
          </w:p>
          <w:p w14:paraId="0D5F5E9D" w14:textId="77777777" w:rsidR="00111148" w:rsidRPr="00D70CCD" w:rsidRDefault="00111148" w:rsidP="00265071">
            <w:pPr>
              <w:spacing w:after="0" w:line="240" w:lineRule="auto"/>
            </w:pPr>
          </w:p>
          <w:p w14:paraId="1EBD5EA4" w14:textId="77777777" w:rsidR="00111148" w:rsidRPr="00D70CCD" w:rsidRDefault="00111148" w:rsidP="00B82281">
            <w:pPr>
              <w:spacing w:after="0" w:line="240" w:lineRule="auto"/>
            </w:pPr>
          </w:p>
        </w:tc>
        <w:tc>
          <w:tcPr>
            <w:tcW w:w="4621" w:type="dxa"/>
          </w:tcPr>
          <w:p w14:paraId="61E4767E" w14:textId="77777777" w:rsidR="00111148" w:rsidRDefault="006768E9" w:rsidP="00265071">
            <w:pPr>
              <w:spacing w:after="0" w:line="240" w:lineRule="auto"/>
            </w:pPr>
            <w:r>
              <w:t xml:space="preserve">Seating arrangement </w:t>
            </w:r>
          </w:p>
          <w:p w14:paraId="14A2B377" w14:textId="77777777" w:rsidR="006768E9" w:rsidRDefault="006768E9" w:rsidP="00265071">
            <w:pPr>
              <w:spacing w:after="0" w:line="240" w:lineRule="auto"/>
            </w:pPr>
            <w:proofErr w:type="spellStart"/>
            <w:r>
              <w:t>Statemented</w:t>
            </w:r>
            <w:proofErr w:type="spellEnd"/>
            <w:r>
              <w:t xml:space="preserve">/SEN/EAL children </w:t>
            </w:r>
          </w:p>
          <w:p w14:paraId="40CBA117" w14:textId="77777777" w:rsidR="00437EDF" w:rsidRPr="00D70CCD" w:rsidRDefault="00437EDF" w:rsidP="00265071">
            <w:pPr>
              <w:spacing w:after="0" w:line="240" w:lineRule="auto"/>
            </w:pPr>
            <w:r>
              <w:t xml:space="preserve">Lloyd to help identify focus children </w:t>
            </w:r>
          </w:p>
          <w:p w14:paraId="5EEFC66C" w14:textId="77777777" w:rsidR="00111148" w:rsidRPr="00D70CCD" w:rsidRDefault="00111148" w:rsidP="00B82281">
            <w:pPr>
              <w:spacing w:after="0" w:line="240" w:lineRule="auto"/>
            </w:pPr>
          </w:p>
        </w:tc>
      </w:tr>
      <w:tr w:rsidR="00111148" w:rsidRPr="00D70CCD" w14:paraId="160B8DDE" w14:textId="77777777">
        <w:trPr>
          <w:trHeight w:hRule="exact" w:val="1298"/>
        </w:trPr>
        <w:tc>
          <w:tcPr>
            <w:tcW w:w="4621" w:type="dxa"/>
          </w:tcPr>
          <w:p w14:paraId="0DC4212E" w14:textId="77777777" w:rsidR="00111148" w:rsidRPr="00D70CCD" w:rsidRDefault="00111148" w:rsidP="00B82281">
            <w:pPr>
              <w:spacing w:after="0" w:line="240" w:lineRule="auto"/>
            </w:pPr>
            <w:r w:rsidRPr="00D70CCD">
              <w:t xml:space="preserve">How are we going to ensure that the lesson is about </w:t>
            </w:r>
            <w:r w:rsidR="00307C69">
              <w:t>ENL</w:t>
            </w:r>
            <w:r>
              <w:t>?</w:t>
            </w:r>
          </w:p>
        </w:tc>
        <w:tc>
          <w:tcPr>
            <w:tcW w:w="4621" w:type="dxa"/>
          </w:tcPr>
          <w:p w14:paraId="3839A213" w14:textId="77777777" w:rsidR="00111148" w:rsidRPr="00D70CCD" w:rsidRDefault="00307C69" w:rsidP="00CE0BBA">
            <w:pPr>
              <w:spacing w:after="0" w:line="240" w:lineRule="auto"/>
            </w:pPr>
            <w:r>
              <w:t>Planning session focussed on ENL</w:t>
            </w:r>
          </w:p>
        </w:tc>
      </w:tr>
      <w:tr w:rsidR="00111148" w:rsidRPr="00D70CCD" w14:paraId="668AB47F" w14:textId="77777777">
        <w:trPr>
          <w:trHeight w:hRule="exact" w:val="1298"/>
        </w:trPr>
        <w:tc>
          <w:tcPr>
            <w:tcW w:w="4621" w:type="dxa"/>
          </w:tcPr>
          <w:p w14:paraId="544E44C1" w14:textId="77777777" w:rsidR="00111148" w:rsidRPr="00D70CCD" w:rsidRDefault="00111148" w:rsidP="00D70CCD">
            <w:pPr>
              <w:spacing w:after="0" w:line="240" w:lineRule="auto"/>
            </w:pPr>
            <w:r w:rsidRPr="00D70CCD">
              <w:t>How do we provide opportunities for pupils to</w:t>
            </w:r>
            <w:r w:rsidR="00FF50F5">
              <w:t xml:space="preserve"> use maths talk? </w:t>
            </w:r>
            <w:r w:rsidRPr="00D70CCD">
              <w:t xml:space="preserve"> </w:t>
            </w:r>
          </w:p>
          <w:p w14:paraId="59B0886A" w14:textId="77777777" w:rsidR="00111148" w:rsidRPr="00D70CCD" w:rsidRDefault="00111148" w:rsidP="00CE0BBA">
            <w:pPr>
              <w:spacing w:after="0" w:line="240" w:lineRule="auto"/>
            </w:pPr>
          </w:p>
        </w:tc>
        <w:tc>
          <w:tcPr>
            <w:tcW w:w="4621" w:type="dxa"/>
          </w:tcPr>
          <w:p w14:paraId="646E1E5A" w14:textId="77777777" w:rsidR="00111148" w:rsidRDefault="00FF50F5" w:rsidP="00CE0BBA">
            <w:pPr>
              <w:spacing w:after="0" w:line="240" w:lineRule="auto"/>
            </w:pPr>
            <w:r>
              <w:t>Vocabulary displayed and discussed</w:t>
            </w:r>
          </w:p>
          <w:p w14:paraId="6F8F4659" w14:textId="77777777" w:rsidR="006E2B89" w:rsidRPr="00D70CCD" w:rsidRDefault="006E2B89" w:rsidP="00CE0BBA">
            <w:pPr>
              <w:spacing w:after="0" w:line="240" w:lineRule="auto"/>
            </w:pPr>
            <w:r>
              <w:t>Vocab and questioning on planning</w:t>
            </w:r>
          </w:p>
        </w:tc>
      </w:tr>
      <w:tr w:rsidR="00111148" w:rsidRPr="00D70CCD" w14:paraId="5FCD6224" w14:textId="77777777">
        <w:trPr>
          <w:trHeight w:hRule="exact" w:val="1298"/>
        </w:trPr>
        <w:tc>
          <w:tcPr>
            <w:tcW w:w="4621" w:type="dxa"/>
          </w:tcPr>
          <w:p w14:paraId="723B6930" w14:textId="77777777" w:rsidR="00111148" w:rsidRPr="00B82281" w:rsidRDefault="00111148" w:rsidP="00B82281">
            <w:pPr>
              <w:spacing w:after="0" w:line="240" w:lineRule="auto"/>
            </w:pPr>
            <w:r w:rsidRPr="00B82281">
              <w:t>How do w</w:t>
            </w:r>
            <w:r w:rsidR="007B246C">
              <w:t>e ensure all pupils engage with the learning</w:t>
            </w:r>
            <w:r w:rsidRPr="00B82281">
              <w:t xml:space="preserve">? </w:t>
            </w:r>
          </w:p>
          <w:p w14:paraId="6C3F5CB5" w14:textId="77777777" w:rsidR="00111148" w:rsidRPr="00D70CCD" w:rsidRDefault="00111148" w:rsidP="00CE0BBA">
            <w:pPr>
              <w:spacing w:after="0" w:line="240" w:lineRule="auto"/>
            </w:pPr>
          </w:p>
        </w:tc>
        <w:tc>
          <w:tcPr>
            <w:tcW w:w="4621" w:type="dxa"/>
          </w:tcPr>
          <w:p w14:paraId="55D478C6" w14:textId="77777777" w:rsidR="00111148" w:rsidRDefault="007B246C" w:rsidP="00CE0BBA">
            <w:pPr>
              <w:spacing w:after="0" w:line="240" w:lineRule="auto"/>
            </w:pPr>
            <w:r>
              <w:t>Carefully chosen peer learner pairs</w:t>
            </w:r>
          </w:p>
          <w:p w14:paraId="532A28DB" w14:textId="77777777" w:rsidR="007B246C" w:rsidRDefault="007B246C" w:rsidP="00CE0BBA">
            <w:pPr>
              <w:spacing w:after="0" w:line="240" w:lineRule="auto"/>
            </w:pPr>
            <w:r>
              <w:t xml:space="preserve">Prompt questions </w:t>
            </w:r>
          </w:p>
          <w:p w14:paraId="136E4D1A" w14:textId="77777777" w:rsidR="00B06D3B" w:rsidRDefault="00B06D3B" w:rsidP="00CE0BBA">
            <w:pPr>
              <w:spacing w:after="0" w:line="240" w:lineRule="auto"/>
            </w:pPr>
            <w:r>
              <w:t xml:space="preserve">Colourful resources </w:t>
            </w:r>
          </w:p>
          <w:p w14:paraId="0990955F" w14:textId="77777777" w:rsidR="00B06D3B" w:rsidRDefault="00B06D3B" w:rsidP="00CE0BBA">
            <w:pPr>
              <w:spacing w:after="0" w:line="240" w:lineRule="auto"/>
            </w:pPr>
            <w:r>
              <w:t xml:space="preserve">Scaffolds </w:t>
            </w:r>
            <w:proofErr w:type="spellStart"/>
            <w:r w:rsidR="002B5DFD">
              <w:t>eg</w:t>
            </w:r>
            <w:proofErr w:type="spellEnd"/>
            <w:r w:rsidR="002B5DFD">
              <w:t xml:space="preserve">. 100 squares, cubes, number lines </w:t>
            </w:r>
          </w:p>
          <w:p w14:paraId="0ABF1676" w14:textId="77777777" w:rsidR="00B06D3B" w:rsidRPr="00D70CCD" w:rsidRDefault="00B06D3B" w:rsidP="00CE0BBA">
            <w:pPr>
              <w:spacing w:after="0" w:line="240" w:lineRule="auto"/>
            </w:pPr>
            <w:r>
              <w:t xml:space="preserve">Extra resources </w:t>
            </w:r>
          </w:p>
        </w:tc>
      </w:tr>
      <w:tr w:rsidR="00111148" w:rsidRPr="00D70CCD" w14:paraId="1CD302EB" w14:textId="77777777">
        <w:trPr>
          <w:trHeight w:hRule="exact" w:val="1298"/>
        </w:trPr>
        <w:tc>
          <w:tcPr>
            <w:tcW w:w="4621" w:type="dxa"/>
          </w:tcPr>
          <w:p w14:paraId="653ADE89" w14:textId="77777777" w:rsidR="00111148" w:rsidRPr="00B82281" w:rsidRDefault="00111148" w:rsidP="00B82281">
            <w:pPr>
              <w:spacing w:after="0" w:line="240" w:lineRule="auto"/>
            </w:pPr>
            <w:r w:rsidRPr="00B82281">
              <w:t xml:space="preserve">How to ensure children have enough time to </w:t>
            </w:r>
            <w:r w:rsidR="002B5DFD">
              <w:t>complete task</w:t>
            </w:r>
            <w:r w:rsidRPr="00B82281">
              <w:t>?</w:t>
            </w:r>
          </w:p>
          <w:p w14:paraId="1E781759" w14:textId="77777777" w:rsidR="00111148" w:rsidRPr="00D70CCD" w:rsidRDefault="00111148" w:rsidP="00CE0BBA">
            <w:pPr>
              <w:spacing w:after="0" w:line="240" w:lineRule="auto"/>
            </w:pPr>
          </w:p>
        </w:tc>
        <w:tc>
          <w:tcPr>
            <w:tcW w:w="4621" w:type="dxa"/>
          </w:tcPr>
          <w:p w14:paraId="00246231" w14:textId="77777777" w:rsidR="00111148" w:rsidRDefault="002B5DFD" w:rsidP="00CE0BBA">
            <w:pPr>
              <w:spacing w:after="0" w:line="240" w:lineRule="auto"/>
            </w:pPr>
            <w:r>
              <w:t>Built in time for discussion in planning</w:t>
            </w:r>
          </w:p>
          <w:p w14:paraId="0ED78F67" w14:textId="77777777" w:rsidR="002B5DFD" w:rsidRDefault="002B5DFD" w:rsidP="00CE0BBA">
            <w:pPr>
              <w:spacing w:after="0" w:line="240" w:lineRule="auto"/>
            </w:pPr>
            <w:r>
              <w:t xml:space="preserve">Teacher flexible with timings </w:t>
            </w:r>
          </w:p>
          <w:p w14:paraId="7EA50C3A" w14:textId="77777777" w:rsidR="002B5DFD" w:rsidRPr="00D70CCD" w:rsidRDefault="002B5DFD" w:rsidP="00CE0BBA">
            <w:pPr>
              <w:spacing w:after="0" w:line="240" w:lineRule="auto"/>
            </w:pPr>
            <w:r>
              <w:t>Questioning planned for and responses considered</w:t>
            </w:r>
          </w:p>
        </w:tc>
      </w:tr>
      <w:tr w:rsidR="00111148" w:rsidRPr="00D70CCD" w14:paraId="1C290409" w14:textId="77777777">
        <w:trPr>
          <w:trHeight w:hRule="exact" w:val="1298"/>
        </w:trPr>
        <w:tc>
          <w:tcPr>
            <w:tcW w:w="4621" w:type="dxa"/>
          </w:tcPr>
          <w:p w14:paraId="6623A1FF" w14:textId="77777777" w:rsidR="00111148" w:rsidRPr="00B82281" w:rsidRDefault="00111148" w:rsidP="00B82281">
            <w:pPr>
              <w:spacing w:after="0" w:line="240" w:lineRule="auto"/>
            </w:pPr>
            <w:r w:rsidRPr="00B82281">
              <w:t xml:space="preserve">How to support children who struggle with </w:t>
            </w:r>
            <w:r w:rsidR="00593491">
              <w:t>SL</w:t>
            </w:r>
            <w:r w:rsidRPr="00B82281">
              <w:t>?</w:t>
            </w:r>
          </w:p>
          <w:p w14:paraId="000AAF6C" w14:textId="77777777" w:rsidR="00111148" w:rsidRPr="00B82281" w:rsidRDefault="00111148" w:rsidP="00B82281">
            <w:pPr>
              <w:spacing w:after="0" w:line="240" w:lineRule="auto"/>
            </w:pPr>
          </w:p>
          <w:p w14:paraId="34F87869" w14:textId="77777777" w:rsidR="00111148" w:rsidRPr="00B82281" w:rsidRDefault="00111148" w:rsidP="00B82281">
            <w:pPr>
              <w:spacing w:after="0" w:line="240" w:lineRule="auto"/>
            </w:pPr>
          </w:p>
          <w:p w14:paraId="3B301423" w14:textId="77777777" w:rsidR="00111148" w:rsidRPr="00D70CCD" w:rsidRDefault="00111148" w:rsidP="00B82281">
            <w:pPr>
              <w:spacing w:after="0" w:line="240" w:lineRule="auto"/>
            </w:pPr>
          </w:p>
        </w:tc>
        <w:tc>
          <w:tcPr>
            <w:tcW w:w="4621" w:type="dxa"/>
          </w:tcPr>
          <w:p w14:paraId="3E814879" w14:textId="77777777" w:rsidR="00111148" w:rsidRDefault="00593491" w:rsidP="00CE0BBA">
            <w:pPr>
              <w:spacing w:after="0" w:line="240" w:lineRule="auto"/>
            </w:pPr>
            <w:r>
              <w:t>TA support</w:t>
            </w:r>
          </w:p>
          <w:p w14:paraId="00C627EC" w14:textId="77777777" w:rsidR="00593491" w:rsidRDefault="00593491" w:rsidP="00CE0BBA">
            <w:pPr>
              <w:spacing w:after="0" w:line="240" w:lineRule="auto"/>
            </w:pPr>
            <w:r>
              <w:t xml:space="preserve">Mixed ability peer supporters </w:t>
            </w:r>
          </w:p>
          <w:p w14:paraId="4CF633AB" w14:textId="77777777" w:rsidR="00593491" w:rsidRPr="00D70CCD" w:rsidRDefault="00593491" w:rsidP="00CE0BBA">
            <w:pPr>
              <w:spacing w:after="0" w:line="240" w:lineRule="auto"/>
            </w:pPr>
            <w:r>
              <w:t>Resources</w:t>
            </w:r>
          </w:p>
        </w:tc>
      </w:tr>
      <w:tr w:rsidR="00111148" w:rsidRPr="00D70CCD" w14:paraId="26025943" w14:textId="77777777">
        <w:trPr>
          <w:trHeight w:hRule="exact" w:val="1298"/>
        </w:trPr>
        <w:tc>
          <w:tcPr>
            <w:tcW w:w="4621" w:type="dxa"/>
          </w:tcPr>
          <w:p w14:paraId="6C8C9533" w14:textId="77777777" w:rsidR="00111148" w:rsidRPr="00B82281" w:rsidRDefault="00111148" w:rsidP="00B82281">
            <w:pPr>
              <w:spacing w:after="0" w:line="240" w:lineRule="auto"/>
            </w:pPr>
            <w:r w:rsidRPr="00B82281">
              <w:t xml:space="preserve">How to support children </w:t>
            </w:r>
            <w:r w:rsidR="00593491">
              <w:t xml:space="preserve">who are more </w:t>
            </w:r>
            <w:proofErr w:type="gramStart"/>
            <w:r w:rsidR="00593491">
              <w:t xml:space="preserve">able </w:t>
            </w:r>
            <w:r w:rsidRPr="00B82281">
              <w:t>?</w:t>
            </w:r>
            <w:proofErr w:type="gramEnd"/>
          </w:p>
          <w:p w14:paraId="6844ADC0" w14:textId="77777777" w:rsidR="00111148" w:rsidRPr="00D70CCD" w:rsidRDefault="00111148" w:rsidP="00CE0BBA">
            <w:pPr>
              <w:spacing w:after="0" w:line="240" w:lineRule="auto"/>
            </w:pPr>
          </w:p>
        </w:tc>
        <w:tc>
          <w:tcPr>
            <w:tcW w:w="4621" w:type="dxa"/>
          </w:tcPr>
          <w:p w14:paraId="2DCA9211" w14:textId="77777777" w:rsidR="00111148" w:rsidRDefault="00593491" w:rsidP="00CE0BBA">
            <w:pPr>
              <w:spacing w:after="0" w:line="240" w:lineRule="auto"/>
            </w:pPr>
            <w:r>
              <w:t xml:space="preserve">Extension questions </w:t>
            </w:r>
            <w:proofErr w:type="spellStart"/>
            <w:r>
              <w:t>eg</w:t>
            </w:r>
            <w:proofErr w:type="spellEnd"/>
            <w:r>
              <w:t xml:space="preserve"> can you make up a number sentence for this annotated ENL</w:t>
            </w:r>
          </w:p>
          <w:p w14:paraId="4F525E8E" w14:textId="77777777" w:rsidR="00593491" w:rsidRPr="00D70CCD" w:rsidRDefault="00593491" w:rsidP="00CE0BBA">
            <w:pPr>
              <w:spacing w:after="0" w:line="240" w:lineRule="auto"/>
            </w:pPr>
            <w:r>
              <w:t xml:space="preserve">‘Teaching’ lower ability children. </w:t>
            </w:r>
          </w:p>
        </w:tc>
      </w:tr>
    </w:tbl>
    <w:p w14:paraId="4327137D" w14:textId="77777777" w:rsidR="00111148" w:rsidRPr="00D70CCD" w:rsidRDefault="00111148" w:rsidP="00853D13">
      <w:pPr>
        <w:spacing w:after="0"/>
      </w:pPr>
    </w:p>
    <w:p w14:paraId="4D238C6F" w14:textId="77777777" w:rsidR="00111148" w:rsidRPr="00D70CCD" w:rsidRDefault="00111148" w:rsidP="00853D13">
      <w:pPr>
        <w:spacing w:after="0"/>
      </w:pPr>
    </w:p>
    <w:p w14:paraId="67CF58FC" w14:textId="77777777" w:rsidR="00111148" w:rsidRPr="00D70CCD" w:rsidRDefault="00111148" w:rsidP="00853D13">
      <w:pPr>
        <w:spacing w:after="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6"/>
      </w:tblGrid>
      <w:tr w:rsidR="00111148" w:rsidRPr="00D70CCD" w14:paraId="421454A6" w14:textId="77777777">
        <w:trPr>
          <w:trHeight w:hRule="exact" w:val="567"/>
        </w:trPr>
        <w:tc>
          <w:tcPr>
            <w:tcW w:w="9242" w:type="dxa"/>
            <w:shd w:val="clear" w:color="auto" w:fill="D9D9D9"/>
            <w:vAlign w:val="center"/>
          </w:tcPr>
          <w:p w14:paraId="1895B383" w14:textId="77777777" w:rsidR="00111148" w:rsidRPr="00D70CCD" w:rsidRDefault="00111148" w:rsidP="00B65CA4">
            <w:pPr>
              <w:spacing w:after="0" w:line="240" w:lineRule="auto"/>
              <w:jc w:val="center"/>
              <w:rPr>
                <w:b/>
                <w:bCs/>
              </w:rPr>
            </w:pPr>
            <w:r w:rsidRPr="00D70CCD">
              <w:rPr>
                <w:b/>
                <w:bCs/>
              </w:rPr>
              <w:lastRenderedPageBreak/>
              <w:t>Focus for observers</w:t>
            </w:r>
            <w:r>
              <w:rPr>
                <w:b/>
                <w:bCs/>
              </w:rPr>
              <w:t xml:space="preserve"> (should relate closely to Research Question)</w:t>
            </w:r>
          </w:p>
        </w:tc>
      </w:tr>
      <w:tr w:rsidR="00111148" w:rsidRPr="00D70CCD" w14:paraId="62D3CD01" w14:textId="77777777">
        <w:trPr>
          <w:trHeight w:hRule="exact" w:val="1311"/>
        </w:trPr>
        <w:tc>
          <w:tcPr>
            <w:tcW w:w="9242" w:type="dxa"/>
          </w:tcPr>
          <w:p w14:paraId="210036A7" w14:textId="77777777" w:rsidR="00324DF2" w:rsidRDefault="00B34A41" w:rsidP="00F27EE3">
            <w:pPr>
              <w:spacing w:after="0" w:line="240" w:lineRule="auto"/>
            </w:pPr>
            <w:r>
              <w:t xml:space="preserve">How able and willing are children to share their expectation? </w:t>
            </w:r>
          </w:p>
          <w:p w14:paraId="203D700C" w14:textId="77777777" w:rsidR="00B34A41" w:rsidRDefault="00B34A41" w:rsidP="00F27EE3">
            <w:pPr>
              <w:spacing w:after="0" w:line="240" w:lineRule="auto"/>
            </w:pPr>
            <w:r>
              <w:t xml:space="preserve">How do the different forms of sharing affect their learning? </w:t>
            </w:r>
          </w:p>
          <w:p w14:paraId="70004BDB" w14:textId="77777777" w:rsidR="00111148" w:rsidRDefault="00B34A41" w:rsidP="00F27EE3">
            <w:pPr>
              <w:spacing w:after="0" w:line="240" w:lineRule="auto"/>
            </w:pPr>
            <w:r>
              <w:t xml:space="preserve">How able are they to capture their learning? </w:t>
            </w:r>
          </w:p>
          <w:p w14:paraId="566B060C" w14:textId="77777777" w:rsidR="00E17E14" w:rsidRPr="00D70CCD" w:rsidRDefault="00E17E14" w:rsidP="00F27EE3">
            <w:pPr>
              <w:spacing w:after="0" w:line="240" w:lineRule="auto"/>
            </w:pPr>
            <w:r>
              <w:t xml:space="preserve">What are the barriers children’s learning? </w:t>
            </w:r>
          </w:p>
        </w:tc>
      </w:tr>
    </w:tbl>
    <w:p w14:paraId="726C869D" w14:textId="77777777" w:rsidR="00111148" w:rsidRDefault="00111148" w:rsidP="00B91C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6"/>
      </w:tblGrid>
      <w:tr w:rsidR="0052638E" w:rsidRPr="00D70CCD" w14:paraId="4F832534" w14:textId="77777777" w:rsidTr="001B0B1C">
        <w:trPr>
          <w:trHeight w:hRule="exact" w:val="567"/>
        </w:trPr>
        <w:tc>
          <w:tcPr>
            <w:tcW w:w="9242" w:type="dxa"/>
            <w:shd w:val="clear" w:color="auto" w:fill="D9D9D9"/>
            <w:vAlign w:val="center"/>
          </w:tcPr>
          <w:p w14:paraId="48751A6A" w14:textId="77777777" w:rsidR="0052638E" w:rsidRPr="00D70CCD" w:rsidRDefault="0052638E" w:rsidP="0052638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Observer notes (to be completed during the lesson observation)</w:t>
            </w:r>
          </w:p>
        </w:tc>
      </w:tr>
      <w:tr w:rsidR="0052638E" w:rsidRPr="00D70CCD" w14:paraId="1D04BD3E" w14:textId="77777777" w:rsidTr="0052638E">
        <w:trPr>
          <w:trHeight w:hRule="exact" w:val="10187"/>
        </w:trPr>
        <w:tc>
          <w:tcPr>
            <w:tcW w:w="9242" w:type="dxa"/>
          </w:tcPr>
          <w:p w14:paraId="75372DC7" w14:textId="77777777" w:rsidR="0052638E" w:rsidRDefault="0052638E" w:rsidP="001B0B1C">
            <w:pPr>
              <w:spacing w:after="0" w:line="240" w:lineRule="auto"/>
              <w:rPr>
                <w:b/>
              </w:rPr>
            </w:pPr>
            <w:r w:rsidRPr="0052638E">
              <w:rPr>
                <w:b/>
              </w:rPr>
              <w:t>Focus children</w:t>
            </w:r>
            <w:r>
              <w:rPr>
                <w:b/>
              </w:rPr>
              <w:t xml:space="preserve"> (initials only)</w:t>
            </w:r>
            <w:r w:rsidRPr="0052638E">
              <w:rPr>
                <w:b/>
              </w:rPr>
              <w:t>:</w:t>
            </w:r>
          </w:p>
          <w:p w14:paraId="60E42F17" w14:textId="77777777" w:rsidR="00FA5542" w:rsidRDefault="00FA5542" w:rsidP="001B0B1C">
            <w:pPr>
              <w:spacing w:after="0" w:line="240" w:lineRule="auto"/>
              <w:rPr>
                <w:b/>
              </w:rPr>
            </w:pPr>
          </w:p>
          <w:p w14:paraId="2CEF72AD" w14:textId="77777777" w:rsidR="00FA5542" w:rsidRDefault="004D5AD3" w:rsidP="001B0B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</w:t>
            </w:r>
            <w:r w:rsidR="00324DF2">
              <w:rPr>
                <w:b/>
              </w:rPr>
              <w:t xml:space="preserve">- </w:t>
            </w:r>
          </w:p>
          <w:p w14:paraId="790F3135" w14:textId="77777777" w:rsidR="00FA5542" w:rsidRDefault="00FA5542" w:rsidP="001B0B1C">
            <w:pPr>
              <w:spacing w:after="0" w:line="240" w:lineRule="auto"/>
              <w:rPr>
                <w:b/>
              </w:rPr>
            </w:pPr>
          </w:p>
          <w:p w14:paraId="56DFC0B4" w14:textId="77777777" w:rsidR="004D5AD3" w:rsidRPr="00FA5542" w:rsidRDefault="00FA5542" w:rsidP="001B0B1C">
            <w:pPr>
              <w:spacing w:after="0" w:line="240" w:lineRule="auto"/>
            </w:pPr>
            <w:r w:rsidRPr="00FA5542">
              <w:t>Not</w:t>
            </w:r>
            <w:r w:rsidR="00324DF2" w:rsidRPr="00FA5542">
              <w:t xml:space="preserve"> interested</w:t>
            </w:r>
            <w:r w:rsidRPr="00FA5542">
              <w:t xml:space="preserve"> in the problem</w:t>
            </w:r>
            <w:r w:rsidR="00324DF2" w:rsidRPr="00FA5542">
              <w:t xml:space="preserve"> initially, until teacher scaffolding with questioning. </w:t>
            </w:r>
          </w:p>
          <w:p w14:paraId="60F09C5F" w14:textId="77777777" w:rsidR="00FA5542" w:rsidRPr="00FA5542" w:rsidRDefault="00FA5542" w:rsidP="001B0B1C">
            <w:pPr>
              <w:spacing w:after="0" w:line="240" w:lineRule="auto"/>
            </w:pPr>
          </w:p>
          <w:p w14:paraId="09ABC055" w14:textId="77777777" w:rsidR="00FA5542" w:rsidRPr="00FA5542" w:rsidRDefault="00FA5542" w:rsidP="00FA5542">
            <w:pPr>
              <w:spacing w:after="0" w:line="240" w:lineRule="auto"/>
            </w:pPr>
            <w:r w:rsidRPr="00FA5542">
              <w:t xml:space="preserve">Child found it hard to count and retain her calculations she had made on the 100 square. </w:t>
            </w:r>
          </w:p>
          <w:p w14:paraId="1CFE2BDD" w14:textId="77777777" w:rsidR="006C7064" w:rsidRDefault="006C7064" w:rsidP="001B0B1C">
            <w:pPr>
              <w:spacing w:after="0" w:line="240" w:lineRule="auto"/>
              <w:rPr>
                <w:b/>
              </w:rPr>
            </w:pPr>
          </w:p>
          <w:p w14:paraId="5DE56C7D" w14:textId="77777777" w:rsidR="006C7064" w:rsidRDefault="006C7064" w:rsidP="001B0B1C">
            <w:pPr>
              <w:spacing w:after="0" w:line="240" w:lineRule="auto"/>
              <w:rPr>
                <w:b/>
              </w:rPr>
            </w:pPr>
          </w:p>
          <w:p w14:paraId="457FE1E2" w14:textId="77777777" w:rsidR="00FA5542" w:rsidRDefault="004D5AD3" w:rsidP="001B0B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</w:t>
            </w:r>
            <w:r w:rsidR="00324DF2">
              <w:rPr>
                <w:b/>
              </w:rPr>
              <w:t xml:space="preserve">- </w:t>
            </w:r>
          </w:p>
          <w:p w14:paraId="56097936" w14:textId="77777777" w:rsidR="00FA5542" w:rsidRDefault="00FA5542" w:rsidP="001B0B1C">
            <w:pPr>
              <w:spacing w:after="0" w:line="240" w:lineRule="auto"/>
              <w:rPr>
                <w:b/>
              </w:rPr>
            </w:pPr>
          </w:p>
          <w:p w14:paraId="447BEBDA" w14:textId="77777777" w:rsidR="004D5AD3" w:rsidRPr="00FA5542" w:rsidRDefault="00FA5542" w:rsidP="001B0B1C">
            <w:pPr>
              <w:spacing w:after="0" w:line="240" w:lineRule="auto"/>
            </w:pPr>
            <w:r w:rsidRPr="00FA5542">
              <w:t>N</w:t>
            </w:r>
            <w:r w:rsidR="00324DF2" w:rsidRPr="00FA5542">
              <w:t>ot interested initially, still quite reluctant even with teacher scaffolding with questioning.</w:t>
            </w:r>
          </w:p>
          <w:p w14:paraId="6113DEDD" w14:textId="77777777" w:rsidR="00FA5542" w:rsidRPr="00FA5542" w:rsidRDefault="00FA5542" w:rsidP="001B0B1C">
            <w:pPr>
              <w:spacing w:after="0" w:line="240" w:lineRule="auto"/>
            </w:pPr>
          </w:p>
          <w:p w14:paraId="5259A7DD" w14:textId="77777777" w:rsidR="00A12017" w:rsidRPr="00FA5542" w:rsidRDefault="00A12017" w:rsidP="001B0B1C">
            <w:pPr>
              <w:spacing w:after="0" w:line="240" w:lineRule="auto"/>
            </w:pPr>
            <w:r w:rsidRPr="00FA5542">
              <w:t xml:space="preserve">Shiloh’s outlook in the lesson made sharing difficult. Not very receptive to sharing. </w:t>
            </w:r>
          </w:p>
          <w:p w14:paraId="5489B27C" w14:textId="77777777" w:rsidR="006C7064" w:rsidRDefault="006C7064" w:rsidP="001B0B1C">
            <w:pPr>
              <w:spacing w:after="0" w:line="240" w:lineRule="auto"/>
              <w:rPr>
                <w:b/>
              </w:rPr>
            </w:pPr>
          </w:p>
          <w:p w14:paraId="419119C9" w14:textId="77777777" w:rsidR="006C7064" w:rsidRDefault="006C7064" w:rsidP="001B0B1C">
            <w:pPr>
              <w:spacing w:after="0" w:line="240" w:lineRule="auto"/>
              <w:rPr>
                <w:b/>
              </w:rPr>
            </w:pPr>
          </w:p>
          <w:p w14:paraId="76970C95" w14:textId="77777777" w:rsidR="004D5AD3" w:rsidRDefault="004D5AD3" w:rsidP="001B0B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</w:t>
            </w:r>
          </w:p>
          <w:p w14:paraId="1BCAA4CB" w14:textId="77777777" w:rsidR="00FA5542" w:rsidRDefault="00FA5542" w:rsidP="001B0B1C">
            <w:pPr>
              <w:spacing w:after="0" w:line="240" w:lineRule="auto"/>
              <w:rPr>
                <w:b/>
              </w:rPr>
            </w:pPr>
          </w:p>
          <w:p w14:paraId="4820D28B" w14:textId="77777777" w:rsidR="00324DF2" w:rsidRDefault="00324DF2" w:rsidP="001B0B1C">
            <w:pPr>
              <w:spacing w:after="0" w:line="240" w:lineRule="auto"/>
            </w:pPr>
            <w:r w:rsidRPr="00FA5542">
              <w:t xml:space="preserve">Form the start engaged and wanted to share ideas with </w:t>
            </w:r>
            <w:r w:rsidR="00FA5542">
              <w:t xml:space="preserve">his </w:t>
            </w:r>
            <w:r w:rsidRPr="00FA5542">
              <w:t>partner.</w:t>
            </w:r>
          </w:p>
          <w:p w14:paraId="2E39ED52" w14:textId="77777777" w:rsidR="00FA5542" w:rsidRPr="00FA5542" w:rsidRDefault="00FA5542" w:rsidP="001B0B1C">
            <w:pPr>
              <w:spacing w:after="0" w:line="240" w:lineRule="auto"/>
            </w:pPr>
          </w:p>
          <w:p w14:paraId="7F523FEC" w14:textId="77777777" w:rsidR="00324DF2" w:rsidRPr="00FA5542" w:rsidRDefault="00E17E14" w:rsidP="001B0B1C">
            <w:pPr>
              <w:spacing w:after="0" w:line="240" w:lineRule="auto"/>
            </w:pPr>
            <w:r w:rsidRPr="00FA5542">
              <w:t xml:space="preserve">SI was able to use 100 grid to help him explain his learning. </w:t>
            </w:r>
            <w:r w:rsidR="00952621" w:rsidRPr="00FA5542">
              <w:t xml:space="preserve">Most vocal of all focus children, wanting and able to discuss his learning. </w:t>
            </w:r>
          </w:p>
          <w:p w14:paraId="116B3879" w14:textId="77777777" w:rsidR="00FA5542" w:rsidRDefault="00FA5542" w:rsidP="001B0B1C">
            <w:pPr>
              <w:spacing w:after="0" w:line="240" w:lineRule="auto"/>
              <w:rPr>
                <w:b/>
              </w:rPr>
            </w:pPr>
          </w:p>
          <w:p w14:paraId="5962379F" w14:textId="77777777" w:rsidR="00FA5542" w:rsidRDefault="00FA5542" w:rsidP="001B0B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All children: </w:t>
            </w:r>
          </w:p>
          <w:p w14:paraId="27FCBB69" w14:textId="77777777" w:rsidR="00FA5542" w:rsidRPr="00FA5542" w:rsidRDefault="00FA5542" w:rsidP="001B0B1C">
            <w:pPr>
              <w:spacing w:after="0" w:line="240" w:lineRule="auto"/>
            </w:pPr>
          </w:p>
          <w:p w14:paraId="25AE6D29" w14:textId="77777777" w:rsidR="00FA5542" w:rsidRPr="00FA5542" w:rsidRDefault="00FA5542" w:rsidP="00FA5542">
            <w:pPr>
              <w:spacing w:after="0" w:line="240" w:lineRule="auto"/>
            </w:pPr>
            <w:r w:rsidRPr="00FA5542">
              <w:t xml:space="preserve">Different forms of sharing all focus children found it difficult and didn’t see the value of this. </w:t>
            </w:r>
          </w:p>
          <w:p w14:paraId="2F9E7258" w14:textId="77777777" w:rsidR="00FA5542" w:rsidRPr="00FA5542" w:rsidRDefault="00FA5542" w:rsidP="00FA5542">
            <w:pPr>
              <w:spacing w:after="0" w:line="240" w:lineRule="auto"/>
            </w:pPr>
          </w:p>
          <w:p w14:paraId="6C957980" w14:textId="77777777" w:rsidR="00FA5542" w:rsidRPr="00FA5542" w:rsidRDefault="00FA5542" w:rsidP="00FA5542">
            <w:pPr>
              <w:spacing w:after="0" w:line="240" w:lineRule="auto"/>
            </w:pPr>
            <w:r w:rsidRPr="00FA5542">
              <w:t xml:space="preserve">Gaps in all children’s learning are barriers to their learning: counting in ones, counting in tens, number bonds to 10, retaining information. </w:t>
            </w:r>
          </w:p>
          <w:p w14:paraId="3D63140B" w14:textId="77777777" w:rsidR="00FA5542" w:rsidRPr="0052638E" w:rsidRDefault="00FA5542" w:rsidP="001B0B1C">
            <w:pPr>
              <w:spacing w:after="0" w:line="240" w:lineRule="auto"/>
              <w:rPr>
                <w:b/>
              </w:rPr>
            </w:pPr>
          </w:p>
        </w:tc>
      </w:tr>
    </w:tbl>
    <w:p w14:paraId="59DCC5CB" w14:textId="77777777" w:rsidR="0052638E" w:rsidRDefault="0052638E" w:rsidP="00B91C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6"/>
      </w:tblGrid>
      <w:tr w:rsidR="0052638E" w:rsidRPr="00D70CCD" w14:paraId="6F6AACEF" w14:textId="77777777" w:rsidTr="001B0B1C">
        <w:trPr>
          <w:trHeight w:hRule="exact" w:val="567"/>
        </w:trPr>
        <w:tc>
          <w:tcPr>
            <w:tcW w:w="9242" w:type="dxa"/>
            <w:shd w:val="clear" w:color="auto" w:fill="D9D9D9"/>
            <w:vAlign w:val="center"/>
          </w:tcPr>
          <w:p w14:paraId="059CE786" w14:textId="77777777" w:rsidR="0052638E" w:rsidRPr="00D70CCD" w:rsidRDefault="0052638E" w:rsidP="0052638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Discussion notes (to be completed during the post-lesson discussion)</w:t>
            </w:r>
          </w:p>
        </w:tc>
      </w:tr>
      <w:tr w:rsidR="0052638E" w:rsidRPr="00D70CCD" w14:paraId="7AB380CE" w14:textId="77777777" w:rsidTr="0052638E">
        <w:trPr>
          <w:trHeight w:hRule="exact" w:val="12898"/>
        </w:trPr>
        <w:tc>
          <w:tcPr>
            <w:tcW w:w="9242" w:type="dxa"/>
          </w:tcPr>
          <w:p w14:paraId="6A7941EF" w14:textId="77777777" w:rsidR="00074277" w:rsidRDefault="006D1E95" w:rsidP="001B0B1C">
            <w:pPr>
              <w:spacing w:after="0" w:line="240" w:lineRule="auto"/>
            </w:pPr>
            <w:r>
              <w:t xml:space="preserve">We are going to adapt the lesson and teach it again. </w:t>
            </w:r>
            <w:r w:rsidR="00074277">
              <w:t xml:space="preserve">To make improvements to the next lesson: </w:t>
            </w:r>
          </w:p>
          <w:p w14:paraId="48E36A6E" w14:textId="77777777" w:rsidR="00D85994" w:rsidRDefault="001626D0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9A9CDF9" wp14:editId="024FC35F">
                      <wp:simplePos x="0" y="0"/>
                      <wp:positionH relativeFrom="column">
                        <wp:posOffset>5203371</wp:posOffset>
                      </wp:positionH>
                      <wp:positionV relativeFrom="paragraph">
                        <wp:posOffset>2160633</wp:posOffset>
                      </wp:positionV>
                      <wp:extent cx="489495" cy="423545"/>
                      <wp:effectExtent l="0" t="0" r="25400" b="1460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495" cy="42354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0DA3855" w14:textId="77777777" w:rsidR="001626D0" w:rsidRDefault="001626D0" w:rsidP="001626D0">
                                  <w:pPr>
                                    <w:jc w:val="center"/>
                                  </w:pPr>
                                  <w: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9A9CDF9" id="Rounded Rectangle 15" o:spid="_x0000_s1028" style="position:absolute;margin-left:409.7pt;margin-top:170.15pt;width:38.55pt;height:33.3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" fillcolor="window" strokecolor="#f79646" strokeweight="2pt">
                      <v:textbox>
                        <w:txbxContent>
                          <w:p w14:paraId="40DA3855" w14:textId="77777777" w:rsidR="001626D0" w:rsidRDefault="001626D0" w:rsidP="001626D0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906B501" wp14:editId="215AC8A0">
                      <wp:simplePos x="0" y="0"/>
                      <wp:positionH relativeFrom="column">
                        <wp:posOffset>4452257</wp:posOffset>
                      </wp:positionH>
                      <wp:positionV relativeFrom="paragraph">
                        <wp:posOffset>1583690</wp:posOffset>
                      </wp:positionV>
                      <wp:extent cx="468086" cy="423545"/>
                      <wp:effectExtent l="0" t="0" r="27305" b="1460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86" cy="42354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EE454D4" w14:textId="77777777" w:rsidR="001626D0" w:rsidRDefault="001626D0" w:rsidP="001626D0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06B501" id="Rounded Rectangle 14" o:spid="_x0000_s1029" style="position:absolute;margin-left:350.55pt;margin-top:124.7pt;width:36.85pt;height:33.3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" fillcolor="window" strokecolor="#f79646" strokeweight="2pt">
                      <v:textbox>
                        <w:txbxContent>
                          <w:p w14:paraId="0EE454D4" w14:textId="77777777" w:rsidR="001626D0" w:rsidRDefault="001626D0" w:rsidP="001626D0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2CF63C3" wp14:editId="59330E2C">
                      <wp:simplePos x="0" y="0"/>
                      <wp:positionH relativeFrom="column">
                        <wp:posOffset>3614057</wp:posOffset>
                      </wp:positionH>
                      <wp:positionV relativeFrom="paragraph">
                        <wp:posOffset>2160633</wp:posOffset>
                      </wp:positionV>
                      <wp:extent cx="457200" cy="423545"/>
                      <wp:effectExtent l="0" t="0" r="19050" b="1460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2354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4E26E1F" w14:textId="77777777" w:rsidR="001626D0" w:rsidRDefault="001626D0" w:rsidP="001626D0">
                                  <w:pPr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F63C3" id="Rounded Rectangle 13" o:spid="_x0000_s1030" style="position:absolute;margin-left:284.55pt;margin-top:170.15pt;width:36pt;height:33.3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" fillcolor="window" strokecolor="#f79646" strokeweight="2pt">
                      <v:textbox>
                        <w:txbxContent>
                          <w:p w14:paraId="04E26E1F" w14:textId="77777777" w:rsidR="001626D0" w:rsidRDefault="001626D0" w:rsidP="001626D0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6B3A220" wp14:editId="045F6D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2095319</wp:posOffset>
                      </wp:positionV>
                      <wp:extent cx="446314" cy="423545"/>
                      <wp:effectExtent l="0" t="0" r="11430" b="146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4235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E953C" w14:textId="77777777" w:rsidR="001626D0" w:rsidRDefault="001626D0" w:rsidP="001626D0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B3A220" id="Rounded Rectangle 11" o:spid="_x0000_s1031" style="position:absolute;margin-left:0;margin-top:165pt;width:35.15pt;height:33.3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" fillcolor="white [3201]" strokecolor="#f79646 [3209]" strokeweight="2pt">
                      <v:textbox>
                        <w:txbxContent>
                          <w:p w14:paraId="142E953C" w14:textId="77777777" w:rsidR="001626D0" w:rsidRDefault="001626D0" w:rsidP="001626D0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C09282A" wp14:editId="6656B1E4">
                      <wp:simplePos x="0" y="0"/>
                      <wp:positionH relativeFrom="column">
                        <wp:posOffset>1621971</wp:posOffset>
                      </wp:positionH>
                      <wp:positionV relativeFrom="paragraph">
                        <wp:posOffset>1162866</wp:posOffset>
                      </wp:positionV>
                      <wp:extent cx="348343" cy="424089"/>
                      <wp:effectExtent l="0" t="0" r="13970" b="1460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343" cy="42408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3C102DC" w14:textId="77777777" w:rsidR="001626D0" w:rsidRDefault="001626D0" w:rsidP="001626D0">
                                  <w:pPr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09282A" id="Rounded Rectangle 12" o:spid="_x0000_s1032" style="position:absolute;margin-left:127.7pt;margin-top:91.55pt;width:27.45pt;height:33.4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" fillcolor="window" strokecolor="#f79646" strokeweight="2pt">
                      <v:textbox>
                        <w:txbxContent>
                          <w:p w14:paraId="13C102DC" w14:textId="77777777" w:rsidR="001626D0" w:rsidRDefault="001626D0" w:rsidP="001626D0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06B35469" wp14:editId="28B9E3F6">
                      <wp:simplePos x="0" y="0"/>
                      <wp:positionH relativeFrom="column">
                        <wp:posOffset>-97971</wp:posOffset>
                      </wp:positionH>
                      <wp:positionV relativeFrom="paragraph">
                        <wp:posOffset>2030004</wp:posOffset>
                      </wp:positionV>
                      <wp:extent cx="5704114" cy="10705"/>
                      <wp:effectExtent l="0" t="0" r="30480" b="279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4114" cy="10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26DE1" id="Straight Connector 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159.85pt" to="441.4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" strokecolor="#4579b8 [3044]"/>
                  </w:pict>
                </mc:Fallback>
              </mc:AlternateContent>
            </w:r>
            <w:r>
              <w:t xml:space="preserve">Phase A: </w:t>
            </w:r>
          </w:p>
          <w:p w14:paraId="5776DA6C" w14:textId="77777777" w:rsidR="00D85994" w:rsidRDefault="00D85994" w:rsidP="001B0B1C">
            <w:pPr>
              <w:spacing w:after="0" w:line="240" w:lineRule="auto"/>
            </w:pPr>
            <w:r>
              <w:t>Children have a number bonds to 10 sheet with gaps, children fill in gaps independently and then use this as a reference</w:t>
            </w:r>
            <w:r w:rsidR="00FA5542">
              <w:t>/scaffold</w:t>
            </w:r>
            <w:r>
              <w:t xml:space="preserve"> throughout the session. </w:t>
            </w:r>
          </w:p>
          <w:p w14:paraId="05A6409F" w14:textId="77777777" w:rsidR="00D85994" w:rsidRDefault="00D85994" w:rsidP="001B0B1C">
            <w:pPr>
              <w:spacing w:after="0" w:line="240" w:lineRule="auto"/>
            </w:pPr>
            <w:r>
              <w:t>Phase B</w:t>
            </w:r>
          </w:p>
          <w:p w14:paraId="5609D001" w14:textId="77777777" w:rsidR="0052638E" w:rsidRDefault="00D85994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E6B2776" wp14:editId="6FD5C49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204470</wp:posOffset>
                      </wp:positionV>
                      <wp:extent cx="3886200" cy="1164590"/>
                      <wp:effectExtent l="0" t="0" r="19050" b="1651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0" cy="1164590"/>
                              </a:xfrm>
                              <a:custGeom>
                                <a:avLst/>
                                <a:gdLst>
                                  <a:gd name="connsiteX0" fmla="*/ 0 w 3886200"/>
                                  <a:gd name="connsiteY0" fmla="*/ 1143017 h 1164788"/>
                                  <a:gd name="connsiteX1" fmla="*/ 1828800 w 3886200"/>
                                  <a:gd name="connsiteY1" fmla="*/ 17 h 1164788"/>
                                  <a:gd name="connsiteX2" fmla="*/ 3886200 w 3886200"/>
                                  <a:gd name="connsiteY2" fmla="*/ 1164788 h 11647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6200" h="1164788">
                                    <a:moveTo>
                                      <a:pt x="0" y="1143017"/>
                                    </a:moveTo>
                                    <a:cubicBezTo>
                                      <a:pt x="590550" y="569703"/>
                                      <a:pt x="1181100" y="-3611"/>
                                      <a:pt x="1828800" y="17"/>
                                    </a:cubicBezTo>
                                    <a:cubicBezTo>
                                      <a:pt x="2476500" y="3645"/>
                                      <a:pt x="3181350" y="584216"/>
                                      <a:pt x="3886200" y="11647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757F5" id="Freeform 9" o:spid="_x0000_s1026" style="position:absolute;margin-left:-7.7pt;margin-top:16.1pt;width:306pt;height:91.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6200,116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" path="m,1143017c590550,569703,1181100,-3611,1828800,17v647700,3628,1352550,584199,2057400,1164771e" filled="f" strokecolor="#243f60 [1604]" strokeweight="2pt">
                      <v:path arrowok="t" o:connecttype="custom" o:connectlocs="0,1142823;1828800,17;3886200,1164590" o:connectangles="0,0,0"/>
                    </v:shape>
                  </w:pict>
                </mc:Fallback>
              </mc:AlternateContent>
            </w:r>
            <w:r w:rsidR="00074277">
              <w:t xml:space="preserve">show the children this number line and number sentence: </w:t>
            </w:r>
          </w:p>
          <w:p w14:paraId="517D91B3" w14:textId="77777777" w:rsidR="00074277" w:rsidRDefault="00074277" w:rsidP="001B0B1C">
            <w:pPr>
              <w:spacing w:after="0" w:line="240" w:lineRule="auto"/>
            </w:pPr>
          </w:p>
          <w:p w14:paraId="594B69FA" w14:textId="77777777" w:rsidR="00074277" w:rsidRDefault="00074277" w:rsidP="001B0B1C">
            <w:pPr>
              <w:spacing w:after="0" w:line="240" w:lineRule="auto"/>
            </w:pPr>
            <w:r>
              <w:t>25+7=</w:t>
            </w:r>
          </w:p>
          <w:p w14:paraId="3D2D6F84" w14:textId="77777777" w:rsidR="00074277" w:rsidRDefault="00C2211D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00DD857" wp14:editId="3E315C6B">
                      <wp:simplePos x="0" y="0"/>
                      <wp:positionH relativeFrom="column">
                        <wp:posOffset>3755390</wp:posOffset>
                      </wp:positionH>
                      <wp:positionV relativeFrom="paragraph">
                        <wp:posOffset>147955</wp:posOffset>
                      </wp:positionV>
                      <wp:extent cx="1857197" cy="708309"/>
                      <wp:effectExtent l="0" t="0" r="10160" b="15875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197" cy="708309"/>
                              </a:xfrm>
                              <a:custGeom>
                                <a:avLst/>
                                <a:gdLst>
                                  <a:gd name="connsiteX0" fmla="*/ 0 w 1857197"/>
                                  <a:gd name="connsiteY0" fmla="*/ 642261 h 708309"/>
                                  <a:gd name="connsiteX1" fmla="*/ 827314 w 1857197"/>
                                  <a:gd name="connsiteY1" fmla="*/ 4 h 708309"/>
                                  <a:gd name="connsiteX2" fmla="*/ 1763486 w 1857197"/>
                                  <a:gd name="connsiteY2" fmla="*/ 631376 h 708309"/>
                                  <a:gd name="connsiteX3" fmla="*/ 1774372 w 1857197"/>
                                  <a:gd name="connsiteY3" fmla="*/ 674918 h 7083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57197" h="708309">
                                    <a:moveTo>
                                      <a:pt x="0" y="642261"/>
                                    </a:moveTo>
                                    <a:cubicBezTo>
                                      <a:pt x="266700" y="322039"/>
                                      <a:pt x="533400" y="1818"/>
                                      <a:pt x="827314" y="4"/>
                                    </a:cubicBezTo>
                                    <a:cubicBezTo>
                                      <a:pt x="1121228" y="-1810"/>
                                      <a:pt x="1605643" y="518890"/>
                                      <a:pt x="1763486" y="631376"/>
                                    </a:cubicBezTo>
                                    <a:cubicBezTo>
                                      <a:pt x="1921329" y="743862"/>
                                      <a:pt x="1847850" y="709390"/>
                                      <a:pt x="1774372" y="67491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543AC" id="Freeform 10" o:spid="_x0000_s1026" style="position:absolute;margin-left:295.7pt;margin-top:11.65pt;width:146.25pt;height:55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7197,70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" path="m,642261c266700,322039,533400,1818,827314,4v293914,-1814,778329,518886,936172,631372c1921329,743862,1847850,709390,1774372,674918e" filled="f" strokecolor="#243f60 [1604]" strokeweight="2pt">
                      <v:path arrowok="t" o:connecttype="custom" o:connectlocs="0,642261;827314,4;1763486,631376;1774372,674918" o:connectangles="0,0,0,0"/>
                    </v:shape>
                  </w:pict>
                </mc:Fallback>
              </mc:AlternateContent>
            </w:r>
          </w:p>
          <w:p w14:paraId="131BF0AD" w14:textId="77777777" w:rsidR="00074277" w:rsidRDefault="00074277" w:rsidP="001B0B1C">
            <w:pPr>
              <w:spacing w:after="0" w:line="240" w:lineRule="auto"/>
            </w:pPr>
          </w:p>
          <w:p w14:paraId="31ECC888" w14:textId="77777777" w:rsidR="00074277" w:rsidRDefault="00074277" w:rsidP="001B0B1C">
            <w:pPr>
              <w:spacing w:after="0" w:line="240" w:lineRule="auto"/>
            </w:pPr>
          </w:p>
          <w:p w14:paraId="63D5DF46" w14:textId="77777777" w:rsidR="00074277" w:rsidRDefault="00074277" w:rsidP="001B0B1C">
            <w:pPr>
              <w:spacing w:after="0" w:line="240" w:lineRule="auto"/>
            </w:pPr>
          </w:p>
          <w:p w14:paraId="1EE3606A" w14:textId="77777777" w:rsidR="00074277" w:rsidRDefault="00074277" w:rsidP="001B0B1C">
            <w:pPr>
              <w:spacing w:after="0" w:line="240" w:lineRule="auto"/>
            </w:pPr>
          </w:p>
          <w:p w14:paraId="13F69023" w14:textId="77777777" w:rsidR="00074277" w:rsidRDefault="00074277" w:rsidP="001B0B1C">
            <w:pPr>
              <w:spacing w:after="0" w:line="240" w:lineRule="auto"/>
            </w:pPr>
          </w:p>
          <w:p w14:paraId="75044915" w14:textId="77777777" w:rsidR="00074277" w:rsidRDefault="00074277" w:rsidP="001B0B1C">
            <w:pPr>
              <w:spacing w:after="0" w:line="240" w:lineRule="auto"/>
            </w:pPr>
          </w:p>
          <w:p w14:paraId="40749793" w14:textId="77777777" w:rsidR="00074277" w:rsidRDefault="00074277" w:rsidP="001B0B1C">
            <w:pPr>
              <w:spacing w:after="0" w:line="240" w:lineRule="auto"/>
            </w:pPr>
          </w:p>
          <w:p w14:paraId="53E7C070" w14:textId="77777777" w:rsidR="00074277" w:rsidRDefault="00074277" w:rsidP="001B0B1C">
            <w:pPr>
              <w:spacing w:after="0" w:line="240" w:lineRule="auto"/>
            </w:pPr>
          </w:p>
          <w:p w14:paraId="7CCE60F3" w14:textId="77777777" w:rsidR="00074277" w:rsidRDefault="00074277" w:rsidP="001B0B1C">
            <w:pPr>
              <w:spacing w:after="0" w:line="240" w:lineRule="auto"/>
            </w:pPr>
          </w:p>
          <w:p w14:paraId="146A496F" w14:textId="77777777" w:rsidR="00074277" w:rsidRDefault="00074277" w:rsidP="001B0B1C">
            <w:pPr>
              <w:spacing w:after="0" w:line="240" w:lineRule="auto"/>
            </w:pPr>
            <w:r>
              <w:t xml:space="preserve">Children at tables and look at this on the board, have an A3 copy in tables too. </w:t>
            </w:r>
            <w:r w:rsidR="00836C0F">
              <w:t xml:space="preserve">No 100 squares on tables. </w:t>
            </w:r>
          </w:p>
          <w:p w14:paraId="4C8FE43E" w14:textId="77777777" w:rsidR="00074277" w:rsidRDefault="00074277" w:rsidP="001B0B1C">
            <w:pPr>
              <w:spacing w:after="0" w:line="240" w:lineRule="auto"/>
            </w:pPr>
            <w:r>
              <w:t>(</w:t>
            </w:r>
            <w:r w:rsidR="00AF28B9">
              <w:t>Children</w:t>
            </w:r>
            <w:r>
              <w:t xml:space="preserve"> had a lot of choice in the first lesson, many different number lines</w:t>
            </w:r>
            <w:r w:rsidR="00AF28B9">
              <w:t>, this time only one</w:t>
            </w:r>
            <w:r>
              <w:t xml:space="preserve">) this time in pairs, mixed ability pairs. Re think </w:t>
            </w:r>
            <w:r w:rsidR="00641AC8">
              <w:t xml:space="preserve">parings, especially for SH. </w:t>
            </w:r>
          </w:p>
          <w:p w14:paraId="4733EBD9" w14:textId="77777777" w:rsidR="00836C0F" w:rsidRDefault="00836C0F" w:rsidP="001B0B1C">
            <w:pPr>
              <w:spacing w:after="0" w:line="240" w:lineRule="auto"/>
            </w:pPr>
            <w:r>
              <w:t xml:space="preserve">Children have a go at completing this in pairs. </w:t>
            </w:r>
          </w:p>
          <w:p w14:paraId="2DEBCF0E" w14:textId="77777777" w:rsidR="006A4640" w:rsidRDefault="006A4640" w:rsidP="001B0B1C">
            <w:pPr>
              <w:spacing w:after="0" w:line="240" w:lineRule="auto"/>
            </w:pPr>
            <w:r>
              <w:t xml:space="preserve">When feeding back to the class, children have to say their partners idea, encouraging listening. </w:t>
            </w:r>
          </w:p>
          <w:p w14:paraId="4A732327" w14:textId="77777777" w:rsidR="0070352C" w:rsidRDefault="0070352C" w:rsidP="001B0B1C">
            <w:pPr>
              <w:spacing w:after="0" w:line="240" w:lineRule="auto"/>
            </w:pPr>
          </w:p>
          <w:p w14:paraId="3E186B8E" w14:textId="77777777" w:rsidR="0070352C" w:rsidRDefault="0070352C" w:rsidP="001B0B1C">
            <w:pPr>
              <w:spacing w:after="0" w:line="240" w:lineRule="auto"/>
            </w:pPr>
            <w:r>
              <w:t xml:space="preserve">Do we really need a 100 square to help us? (avoid over-reliance on the 100 square) </w:t>
            </w:r>
          </w:p>
          <w:p w14:paraId="49E2FF00" w14:textId="77777777" w:rsidR="00836C0F" w:rsidRDefault="00836C0F" w:rsidP="001B0B1C">
            <w:pPr>
              <w:spacing w:after="0" w:line="240" w:lineRule="auto"/>
            </w:pPr>
            <w:r>
              <w:t xml:space="preserve">How does the number bonds to 10 help you in completing the calculation on the number </w:t>
            </w:r>
            <w:r w:rsidR="004101E5">
              <w:t>line?</w:t>
            </w:r>
            <w:r>
              <w:t xml:space="preserve"> </w:t>
            </w:r>
          </w:p>
          <w:p w14:paraId="245D89BB" w14:textId="77777777" w:rsidR="004101E5" w:rsidRDefault="004101E5" w:rsidP="001B0B1C">
            <w:pPr>
              <w:spacing w:after="0" w:line="240" w:lineRule="auto"/>
            </w:pPr>
          </w:p>
          <w:p w14:paraId="33797F89" w14:textId="77777777" w:rsidR="004101E5" w:rsidRDefault="004101E5" w:rsidP="001B0B1C">
            <w:pPr>
              <w:spacing w:after="0" w:line="240" w:lineRule="auto"/>
            </w:pPr>
            <w:r>
              <w:t xml:space="preserve">Share together as a class this calculation, discuss as a class. Children feedback what they have done. </w:t>
            </w:r>
            <w:r w:rsidR="00C04862">
              <w:t xml:space="preserve">Those who haven’t got it can then see where they have got in wrong. </w:t>
            </w:r>
          </w:p>
          <w:p w14:paraId="571E71E0" w14:textId="77777777" w:rsidR="001A534F" w:rsidRDefault="001A534F" w:rsidP="001B0B1C">
            <w:pPr>
              <w:spacing w:after="0" w:line="240" w:lineRule="auto"/>
            </w:pPr>
            <w:r>
              <w:t xml:space="preserve">Teacher to identify who did it correctly and ask this pair to model. </w:t>
            </w:r>
          </w:p>
          <w:p w14:paraId="460386AD" w14:textId="77777777" w:rsidR="003B401D" w:rsidRDefault="003B401D" w:rsidP="001B0B1C">
            <w:pPr>
              <w:spacing w:after="0" w:line="240" w:lineRule="auto"/>
            </w:pPr>
          </w:p>
          <w:p w14:paraId="10526EB2" w14:textId="77777777" w:rsidR="003B401D" w:rsidRDefault="003862D4" w:rsidP="001B0B1C">
            <w:pPr>
              <w:spacing w:after="0" w:line="240" w:lineRule="auto"/>
            </w:pPr>
            <w:r>
              <w:t>19+ ?</w:t>
            </w:r>
            <w:r w:rsidR="003B401D">
              <w:t>=25</w:t>
            </w:r>
          </w:p>
          <w:p w14:paraId="456D5FF5" w14:textId="77777777" w:rsidR="003B401D" w:rsidRDefault="005D6C2E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E25289" wp14:editId="38852C35">
                      <wp:simplePos x="0" y="0"/>
                      <wp:positionH relativeFrom="column">
                        <wp:posOffset>821871</wp:posOffset>
                      </wp:positionH>
                      <wp:positionV relativeFrom="paragraph">
                        <wp:posOffset>1502591</wp:posOffset>
                      </wp:positionV>
                      <wp:extent cx="408215" cy="337458"/>
                      <wp:effectExtent l="0" t="0" r="11430" b="2476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215" cy="33745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0AE9D8" w14:textId="77777777" w:rsidR="005D6C2E" w:rsidRDefault="005D6C2E" w:rsidP="005D6C2E">
                                  <w:pPr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E25289" id="Rounded Rectangle 48" o:spid="_x0000_s1033" style="position:absolute;margin-left:64.7pt;margin-top:118.3pt;width:32.15pt;height:2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" fillcolor="window" strokecolor="#f79646" strokeweight="2pt">
                      <v:textbox>
                        <w:txbxContent>
                          <w:p w14:paraId="440AE9D8" w14:textId="77777777" w:rsidR="005D6C2E" w:rsidRDefault="005D6C2E" w:rsidP="005D6C2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54304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7FDD04F" wp14:editId="0F2D457D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1892300</wp:posOffset>
                      </wp:positionV>
                      <wp:extent cx="445770" cy="391795"/>
                      <wp:effectExtent l="0" t="0" r="11430" b="2730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85FBB9" w14:textId="77777777" w:rsidR="00E54304" w:rsidRDefault="00E54304" w:rsidP="00E54304">
                                  <w:pPr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FDD04F" id="Rounded Rectangle 19" o:spid="_x0000_s1034" style="position:absolute;margin-left:16.25pt;margin-top:149pt;width:35.1pt;height:3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GrdAIAADI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" fillcolor="white [3201]" strokecolor="#f79646 [3209]" strokeweight="2pt">
                      <v:textbox>
                        <w:txbxContent>
                          <w:p w14:paraId="0185FBB9" w14:textId="77777777" w:rsidR="00E54304" w:rsidRDefault="00E54304" w:rsidP="00E5430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CF7745" wp14:editId="701F6802">
                      <wp:simplePos x="0" y="0"/>
                      <wp:positionH relativeFrom="column">
                        <wp:posOffset>3233057</wp:posOffset>
                      </wp:positionH>
                      <wp:positionV relativeFrom="paragraph">
                        <wp:posOffset>1228815</wp:posOffset>
                      </wp:positionV>
                      <wp:extent cx="446314" cy="391886"/>
                      <wp:effectExtent l="0" t="0" r="11430" b="2730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7FDF5AA" w14:textId="77777777" w:rsidR="00E54304" w:rsidRDefault="003862D4" w:rsidP="00E54304">
                                  <w:pPr>
                                    <w:jc w:val="center"/>
                                  </w:pP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F7745" id="Rounded Rectangle 22" o:spid="_x0000_s1035" style="position:absolute;margin-left:254.55pt;margin-top:96.75pt;width:35.15pt;height:30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" fillcolor="window" strokecolor="#f79646" strokeweight="2pt">
                      <v:textbox>
                        <w:txbxContent>
                          <w:p w14:paraId="57FDF5AA" w14:textId="77777777" w:rsidR="00E54304" w:rsidRDefault="003862D4" w:rsidP="00E5430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FE5FBAD" wp14:editId="34F50BDE">
                      <wp:simplePos x="0" y="0"/>
                      <wp:positionH relativeFrom="column">
                        <wp:posOffset>5116287</wp:posOffset>
                      </wp:positionH>
                      <wp:positionV relativeFrom="paragraph">
                        <wp:posOffset>1979930</wp:posOffset>
                      </wp:positionV>
                      <wp:extent cx="446314" cy="391886"/>
                      <wp:effectExtent l="0" t="0" r="11430" b="2730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802CF39" w14:textId="77777777" w:rsidR="00E54304" w:rsidRDefault="00E54304" w:rsidP="00E54304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E5FBAD" id="Rounded Rectangle 21" o:spid="_x0000_s1036" style="position:absolute;margin-left:402.85pt;margin-top:155.9pt;width:35.15pt;height:3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" fillcolor="window" strokecolor="#f79646" strokeweight="2pt">
                      <v:textbox>
                        <w:txbxContent>
                          <w:p w14:paraId="0802CF39" w14:textId="77777777" w:rsidR="00E54304" w:rsidRDefault="00E54304" w:rsidP="00E5430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D50C68" wp14:editId="0349B393">
                      <wp:simplePos x="0" y="0"/>
                      <wp:positionH relativeFrom="column">
                        <wp:posOffset>1524181</wp:posOffset>
                      </wp:positionH>
                      <wp:positionV relativeFrom="paragraph">
                        <wp:posOffset>1979930</wp:posOffset>
                      </wp:positionV>
                      <wp:extent cx="446314" cy="391886"/>
                      <wp:effectExtent l="0" t="0" r="11430" b="2730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14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5467DEB" w14:textId="77777777" w:rsidR="00E54304" w:rsidRDefault="00E54304" w:rsidP="00E54304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D50C68" id="Rounded Rectangle 20" o:spid="_x0000_s1037" style="position:absolute;margin-left:120pt;margin-top:155.9pt;width:35.15pt;height:30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" fillcolor="window" strokecolor="#f79646" strokeweight="2pt">
                      <v:textbox>
                        <w:txbxContent>
                          <w:p w14:paraId="65467DEB" w14:textId="77777777" w:rsidR="00E54304" w:rsidRDefault="00E54304" w:rsidP="00E5430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7AADF3" wp14:editId="267008D1">
                      <wp:simplePos x="0" y="0"/>
                      <wp:positionH relativeFrom="column">
                        <wp:posOffset>1698171</wp:posOffset>
                      </wp:positionH>
                      <wp:positionV relativeFrom="paragraph">
                        <wp:posOffset>974632</wp:posOffset>
                      </wp:positionV>
                      <wp:extent cx="3570515" cy="914402"/>
                      <wp:effectExtent l="0" t="0" r="11430" b="19050"/>
                      <wp:wrapNone/>
                      <wp:docPr id="18" name="Freeform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0515" cy="914402"/>
                              </a:xfrm>
                              <a:custGeom>
                                <a:avLst/>
                                <a:gdLst>
                                  <a:gd name="connsiteX0" fmla="*/ 0 w 3570515"/>
                                  <a:gd name="connsiteY0" fmla="*/ 914402 h 914402"/>
                                  <a:gd name="connsiteX1" fmla="*/ 1698172 w 3570515"/>
                                  <a:gd name="connsiteY1" fmla="*/ 2 h 914402"/>
                                  <a:gd name="connsiteX2" fmla="*/ 3570515 w 3570515"/>
                                  <a:gd name="connsiteY2" fmla="*/ 903517 h 914402"/>
                                  <a:gd name="connsiteX3" fmla="*/ 3570515 w 3570515"/>
                                  <a:gd name="connsiteY3" fmla="*/ 903517 h 914402"/>
                                  <a:gd name="connsiteX4" fmla="*/ 3548743 w 3570515"/>
                                  <a:gd name="connsiteY4" fmla="*/ 892631 h 9144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570515" h="914402">
                                    <a:moveTo>
                                      <a:pt x="0" y="914402"/>
                                    </a:moveTo>
                                    <a:cubicBezTo>
                                      <a:pt x="551543" y="458109"/>
                                      <a:pt x="1103086" y="1816"/>
                                      <a:pt x="1698172" y="2"/>
                                    </a:cubicBezTo>
                                    <a:cubicBezTo>
                                      <a:pt x="2293258" y="-1812"/>
                                      <a:pt x="3570515" y="903517"/>
                                      <a:pt x="3570515" y="903517"/>
                                    </a:cubicBezTo>
                                    <a:lnTo>
                                      <a:pt x="3570515" y="903517"/>
                                    </a:lnTo>
                                    <a:lnTo>
                                      <a:pt x="3548743" y="892631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32E09" id="Freeform 18" o:spid="_x0000_s1026" style="position:absolute;margin-left:133.7pt;margin-top:76.75pt;width:281.15pt;height:1in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0515,91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" path="m,914402c551543,458109,1103086,1816,1698172,2v595086,-1814,1872343,903515,1872343,903515l3570515,903517r-21772,-10886e" filled="f" strokecolor="#243f60 [1604]" strokeweight="2pt">
                      <v:path arrowok="t" o:connecttype="custom" o:connectlocs="0,914402;1698172,2;3570515,903517;3570515,903517;3548743,892631" o:connectangles="0,0,0,0,0"/>
                    </v:shape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30EF39F" wp14:editId="5FA4EF5B">
                      <wp:simplePos x="0" y="0"/>
                      <wp:positionH relativeFrom="column">
                        <wp:posOffset>370114</wp:posOffset>
                      </wp:positionH>
                      <wp:positionV relativeFrom="paragraph">
                        <wp:posOffset>1410057</wp:posOffset>
                      </wp:positionV>
                      <wp:extent cx="1373331" cy="482497"/>
                      <wp:effectExtent l="0" t="0" r="17780" b="13335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331" cy="482497"/>
                              </a:xfrm>
                              <a:custGeom>
                                <a:avLst/>
                                <a:gdLst>
                                  <a:gd name="connsiteX0" fmla="*/ 0 w 1373331"/>
                                  <a:gd name="connsiteY0" fmla="*/ 468092 h 482497"/>
                                  <a:gd name="connsiteX1" fmla="*/ 674915 w 1373331"/>
                                  <a:gd name="connsiteY1" fmla="*/ 6 h 482497"/>
                                  <a:gd name="connsiteX2" fmla="*/ 1328057 w 1373331"/>
                                  <a:gd name="connsiteY2" fmla="*/ 457206 h 482497"/>
                                  <a:gd name="connsiteX3" fmla="*/ 1317172 w 1373331"/>
                                  <a:gd name="connsiteY3" fmla="*/ 424549 h 482497"/>
                                  <a:gd name="connsiteX4" fmla="*/ 1317172 w 1373331"/>
                                  <a:gd name="connsiteY4" fmla="*/ 435434 h 482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373331" h="482497">
                                    <a:moveTo>
                                      <a:pt x="0" y="468092"/>
                                    </a:moveTo>
                                    <a:cubicBezTo>
                                      <a:pt x="226786" y="234956"/>
                                      <a:pt x="453572" y="1820"/>
                                      <a:pt x="674915" y="6"/>
                                    </a:cubicBezTo>
                                    <a:cubicBezTo>
                                      <a:pt x="896258" y="-1808"/>
                                      <a:pt x="1221014" y="386449"/>
                                      <a:pt x="1328057" y="457206"/>
                                    </a:cubicBezTo>
                                    <a:cubicBezTo>
                                      <a:pt x="1435100" y="527963"/>
                                      <a:pt x="1318986" y="428177"/>
                                      <a:pt x="1317172" y="424549"/>
                                    </a:cubicBezTo>
                                    <a:cubicBezTo>
                                      <a:pt x="1315358" y="420921"/>
                                      <a:pt x="1316265" y="428177"/>
                                      <a:pt x="1317172" y="43543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F63D5" id="Freeform 17" o:spid="_x0000_s1026" style="position:absolute;margin-left:29.15pt;margin-top:111.05pt;width:108.15pt;height:3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3331,48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" path="m,468092c226786,234956,453572,1820,674915,6v221343,-1814,546099,386443,653142,457200c1435100,527963,1318986,428177,1317172,424549v-1814,-3628,-907,3628,,10885e" filled="f" strokecolor="#243f60 [1604]" strokeweight="2pt">
                      <v:path arrowok="t" o:connecttype="custom" o:connectlocs="0,468092;674915,6;1328057,457206;1317172,424549;1317172,435434" o:connectangles="0,0,0,0,0"/>
                    </v:shape>
                  </w:pict>
                </mc:Fallback>
              </mc:AlternateContent>
            </w:r>
            <w:r w:rsidR="00BE2B1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57F52AB" wp14:editId="10935772">
                      <wp:simplePos x="0" y="0"/>
                      <wp:positionH relativeFrom="column">
                        <wp:posOffset>337457</wp:posOffset>
                      </wp:positionH>
                      <wp:positionV relativeFrom="paragraph">
                        <wp:posOffset>1867263</wp:posOffset>
                      </wp:positionV>
                      <wp:extent cx="4963886" cy="10886"/>
                      <wp:effectExtent l="0" t="0" r="27305" b="2730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3886" cy="10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22F85" id="Straight Connector 16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147.05pt" to="417.4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" strokecolor="#4579b8 [3044]"/>
                  </w:pict>
                </mc:Fallback>
              </mc:AlternateContent>
            </w:r>
            <w:r w:rsidR="003B401D">
              <w:t xml:space="preserve">How do </w:t>
            </w:r>
            <w:r w:rsidR="001D5A83">
              <w:t>t</w:t>
            </w:r>
            <w:r w:rsidR="003B401D">
              <w:t xml:space="preserve">hey think this number line can help them to solve this? </w:t>
            </w:r>
            <w:r w:rsidR="003862D4">
              <w:t xml:space="preserve">Children use the number sentence and jottings to work out what goes where the question mark is. How can you use your number bonds to 10 to help you? </w:t>
            </w:r>
          </w:p>
          <w:p w14:paraId="100703D0" w14:textId="77777777" w:rsidR="005D6C2E" w:rsidRDefault="005D6C2E" w:rsidP="001B0B1C">
            <w:pPr>
              <w:spacing w:after="0" w:line="240" w:lineRule="auto"/>
            </w:pPr>
          </w:p>
          <w:p w14:paraId="7829F2D0" w14:textId="77777777" w:rsidR="005D6C2E" w:rsidRDefault="005D6C2E" w:rsidP="001B0B1C">
            <w:pPr>
              <w:spacing w:after="0" w:line="240" w:lineRule="auto"/>
            </w:pPr>
          </w:p>
          <w:p w14:paraId="7C5514DD" w14:textId="77777777" w:rsidR="005D6C2E" w:rsidRDefault="005D6C2E" w:rsidP="001B0B1C">
            <w:pPr>
              <w:spacing w:after="0" w:line="240" w:lineRule="auto"/>
            </w:pPr>
          </w:p>
          <w:p w14:paraId="670E5380" w14:textId="77777777" w:rsidR="005D6C2E" w:rsidRDefault="005D6C2E" w:rsidP="001B0B1C">
            <w:pPr>
              <w:spacing w:after="0" w:line="240" w:lineRule="auto"/>
            </w:pPr>
          </w:p>
          <w:p w14:paraId="2BA64106" w14:textId="77777777" w:rsidR="005D6C2E" w:rsidRDefault="005D6C2E" w:rsidP="001B0B1C">
            <w:pPr>
              <w:spacing w:after="0" w:line="240" w:lineRule="auto"/>
            </w:pPr>
          </w:p>
          <w:p w14:paraId="24194FC2" w14:textId="77777777" w:rsidR="005D6C2E" w:rsidRDefault="005D6C2E" w:rsidP="001B0B1C">
            <w:pPr>
              <w:spacing w:after="0" w:line="240" w:lineRule="auto"/>
            </w:pPr>
          </w:p>
          <w:p w14:paraId="7A159160" w14:textId="77777777" w:rsidR="005D6C2E" w:rsidRDefault="005D6C2E" w:rsidP="001B0B1C">
            <w:pPr>
              <w:spacing w:after="0" w:line="240" w:lineRule="auto"/>
            </w:pPr>
          </w:p>
          <w:p w14:paraId="28771027" w14:textId="77777777" w:rsidR="005D6C2E" w:rsidRPr="00D70CCD" w:rsidRDefault="005D6C2E" w:rsidP="001B0B1C">
            <w:pPr>
              <w:spacing w:after="0" w:line="240" w:lineRule="auto"/>
            </w:pPr>
            <w:r>
              <w:t xml:space="preserve">                                     </w:t>
            </w:r>
            <w:r>
              <w:rPr>
                <w:rStyle w:val="CommentReference"/>
              </w:rPr>
              <w:commentReference w:id="0"/>
            </w:r>
          </w:p>
        </w:tc>
      </w:tr>
      <w:tr w:rsidR="008B2C8D" w:rsidRPr="00D70CCD" w14:paraId="006328BC" w14:textId="77777777" w:rsidTr="0052638E">
        <w:trPr>
          <w:trHeight w:hRule="exact" w:val="12898"/>
        </w:trPr>
        <w:tc>
          <w:tcPr>
            <w:tcW w:w="9242" w:type="dxa"/>
          </w:tcPr>
          <w:p w14:paraId="53615A77" w14:textId="77777777" w:rsidR="008B2C8D" w:rsidRDefault="008B2C8D" w:rsidP="001B0B1C">
            <w:pPr>
              <w:spacing w:after="0" w:line="240" w:lineRule="auto"/>
            </w:pPr>
            <w:r>
              <w:lastRenderedPageBreak/>
              <w:t xml:space="preserve">Children have a go at solving this question then they share what they have done with another pair. </w:t>
            </w:r>
          </w:p>
          <w:p w14:paraId="58D87C58" w14:textId="77777777" w:rsidR="008B2C8D" w:rsidRDefault="008B2C8D" w:rsidP="001B0B1C">
            <w:pPr>
              <w:spacing w:after="0" w:line="240" w:lineRule="auto"/>
            </w:pPr>
          </w:p>
          <w:p w14:paraId="04271224" w14:textId="77777777" w:rsidR="008B2C8D" w:rsidRDefault="008B2C8D" w:rsidP="001B0B1C">
            <w:pPr>
              <w:spacing w:after="0" w:line="240" w:lineRule="auto"/>
            </w:pPr>
            <w:r>
              <w:t xml:space="preserve">Phase D 10 minutes </w:t>
            </w:r>
          </w:p>
          <w:p w14:paraId="69EF9E35" w14:textId="0E0FB9C6" w:rsidR="006B6421" w:rsidRDefault="001327A0" w:rsidP="001B0B1C">
            <w:pPr>
              <w:spacing w:after="0" w:line="240" w:lineRule="auto"/>
            </w:pPr>
            <w:r>
              <w:t>Take the</w:t>
            </w:r>
            <w:r w:rsidR="005D6C2E">
              <w:t xml:space="preserve"> </w:t>
            </w:r>
            <w:r w:rsidR="008B2C8D">
              <w:t xml:space="preserve">3 focus children </w:t>
            </w:r>
            <w:r w:rsidR="005D6C2E">
              <w:t>as a</w:t>
            </w:r>
            <w:r w:rsidR="006B6421">
              <w:t xml:space="preserve"> group. </w:t>
            </w:r>
            <w:r w:rsidR="005B4606">
              <w:t>Children match annotated empty number lines</w:t>
            </w:r>
            <w:r w:rsidR="006E13D2">
              <w:t xml:space="preserve"> that have the answer and some of the jumps filled in</w:t>
            </w:r>
            <w:r w:rsidR="005B4606">
              <w:t xml:space="preserve"> to number </w:t>
            </w:r>
            <w:r w:rsidR="006E13D2">
              <w:t xml:space="preserve">given </w:t>
            </w:r>
            <w:r w:rsidR="005B4606">
              <w:t xml:space="preserve">sentences. </w:t>
            </w:r>
            <w:r w:rsidR="00F047B5">
              <w:t xml:space="preserve">Children justify their choices using maths words. </w:t>
            </w:r>
            <w:r w:rsidR="006B6421">
              <w:t xml:space="preserve"> </w:t>
            </w:r>
            <w:proofErr w:type="spellStart"/>
            <w:r w:rsidR="006B6421">
              <w:t>eg</w:t>
            </w:r>
            <w:proofErr w:type="spellEnd"/>
            <w:r w:rsidR="006B6421">
              <w:t xml:space="preserve">. </w:t>
            </w:r>
          </w:p>
          <w:p w14:paraId="28953AC3" w14:textId="77777777" w:rsidR="006B6421" w:rsidRDefault="00820CD0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F8E6469" wp14:editId="14AF1299">
                      <wp:simplePos x="0" y="0"/>
                      <wp:positionH relativeFrom="column">
                        <wp:posOffset>1692322</wp:posOffset>
                      </wp:positionH>
                      <wp:positionV relativeFrom="paragraph">
                        <wp:posOffset>41187</wp:posOffset>
                      </wp:positionV>
                      <wp:extent cx="1398896" cy="593680"/>
                      <wp:effectExtent l="0" t="0" r="11430" b="16510"/>
                      <wp:wrapNone/>
                      <wp:docPr id="49" name="Freeform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896" cy="593680"/>
                              </a:xfrm>
                              <a:custGeom>
                                <a:avLst/>
                                <a:gdLst>
                                  <a:gd name="connsiteX0" fmla="*/ 0 w 1398896"/>
                                  <a:gd name="connsiteY0" fmla="*/ 586856 h 593680"/>
                                  <a:gd name="connsiteX1" fmla="*/ 614150 w 1398896"/>
                                  <a:gd name="connsiteY1" fmla="*/ 3 h 593680"/>
                                  <a:gd name="connsiteX2" fmla="*/ 1398896 w 1398896"/>
                                  <a:gd name="connsiteY2" fmla="*/ 593680 h 5936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98896" h="593680">
                                    <a:moveTo>
                                      <a:pt x="0" y="586856"/>
                                    </a:moveTo>
                                    <a:cubicBezTo>
                                      <a:pt x="190500" y="292861"/>
                                      <a:pt x="381001" y="-1134"/>
                                      <a:pt x="614150" y="3"/>
                                    </a:cubicBezTo>
                                    <a:cubicBezTo>
                                      <a:pt x="847299" y="1140"/>
                                      <a:pt x="1123097" y="297410"/>
                                      <a:pt x="1398896" y="59368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5EF87" id="Freeform 49" o:spid="_x0000_s1026" style="position:absolute;margin-left:133.25pt;margin-top:3.25pt;width:110.15pt;height:46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8896,59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" path="m,586856c190500,292861,381001,-1134,614150,3v233149,1137,508947,297407,784746,593677e" filled="f" strokecolor="#243f60 [1604]" strokeweight="2pt">
                      <v:path arrowok="t" o:connecttype="custom" o:connectlocs="0,586856;614150,3;1398896,593680" o:connectangles="0,0,0"/>
                    </v:shape>
                  </w:pict>
                </mc:Fallback>
              </mc:AlternateContent>
            </w:r>
            <w:r w:rsidR="006B6421">
              <w:t>17+5 or 9+6</w:t>
            </w:r>
          </w:p>
          <w:p w14:paraId="7FFC06B4" w14:textId="77777777" w:rsidR="006B6421" w:rsidRDefault="00F047B5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B693434" wp14:editId="2E046058">
                      <wp:simplePos x="0" y="0"/>
                      <wp:positionH relativeFrom="column">
                        <wp:posOffset>2210937</wp:posOffset>
                      </wp:positionH>
                      <wp:positionV relativeFrom="paragraph">
                        <wp:posOffset>55036</wp:posOffset>
                      </wp:positionV>
                      <wp:extent cx="334370" cy="307075"/>
                      <wp:effectExtent l="0" t="0" r="27940" b="1714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0" cy="307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209A0" w14:textId="77777777" w:rsidR="00703D39" w:rsidRDefault="00703D39" w:rsidP="00703D3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693434" id="Rounded Rectangle 50" o:spid="_x0000_s1038" style="position:absolute;margin-left:174.1pt;margin-top:4.35pt;width:26.35pt;height:24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" fillcolor="white [3201]" strokecolor="#f79646 [3209]" strokeweight="2pt">
                      <v:textbox>
                        <w:txbxContent>
                          <w:p w14:paraId="740209A0" w14:textId="77777777" w:rsidR="00703D39" w:rsidRDefault="00703D39" w:rsidP="00703D3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4198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8F0E54F" wp14:editId="4C9A03A1">
                      <wp:simplePos x="0" y="0"/>
                      <wp:positionH relativeFrom="column">
                        <wp:posOffset>880281</wp:posOffset>
                      </wp:positionH>
                      <wp:positionV relativeFrom="paragraph">
                        <wp:posOffset>68898</wp:posOffset>
                      </wp:positionV>
                      <wp:extent cx="818865" cy="395789"/>
                      <wp:effectExtent l="0" t="0" r="19685" b="23495"/>
                      <wp:wrapNone/>
                      <wp:docPr id="47" name="Freeform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65" cy="395789"/>
                              </a:xfrm>
                              <a:custGeom>
                                <a:avLst/>
                                <a:gdLst>
                                  <a:gd name="connsiteX0" fmla="*/ 0 w 818865"/>
                                  <a:gd name="connsiteY0" fmla="*/ 395789 h 395789"/>
                                  <a:gd name="connsiteX1" fmla="*/ 416256 w 818865"/>
                                  <a:gd name="connsiteY1" fmla="*/ 4 h 395789"/>
                                  <a:gd name="connsiteX2" fmla="*/ 818865 w 818865"/>
                                  <a:gd name="connsiteY2" fmla="*/ 388965 h 3957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18865" h="395789">
                                    <a:moveTo>
                                      <a:pt x="0" y="395789"/>
                                    </a:moveTo>
                                    <a:cubicBezTo>
                                      <a:pt x="139889" y="198465"/>
                                      <a:pt x="279779" y="1141"/>
                                      <a:pt x="416256" y="4"/>
                                    </a:cubicBezTo>
                                    <a:cubicBezTo>
                                      <a:pt x="552733" y="-1133"/>
                                      <a:pt x="685799" y="193916"/>
                                      <a:pt x="818865" y="38896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60A3" id="Freeform 47" o:spid="_x0000_s1026" style="position:absolute;margin-left:69.3pt;margin-top:5.45pt;width:64.5pt;height:31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865,39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" path="m,395789c139889,198465,279779,1141,416256,4,552733,-1133,685799,193916,818865,388965e" filled="f" strokecolor="#243f60 [1604]" strokeweight="2pt">
                      <v:path arrowok="t" o:connecttype="custom" o:connectlocs="0,395789;416256,4;818865,388965" o:connectangles="0,0,0"/>
                    </v:shape>
                  </w:pict>
                </mc:Fallback>
              </mc:AlternateContent>
            </w:r>
          </w:p>
          <w:p w14:paraId="029A2C9E" w14:textId="77777777" w:rsidR="006B6421" w:rsidRDefault="00F047B5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B8A221C" wp14:editId="0D4B7839">
                      <wp:simplePos x="0" y="0"/>
                      <wp:positionH relativeFrom="column">
                        <wp:posOffset>1207827</wp:posOffset>
                      </wp:positionH>
                      <wp:positionV relativeFrom="paragraph">
                        <wp:posOffset>14510</wp:posOffset>
                      </wp:positionV>
                      <wp:extent cx="320722" cy="279599"/>
                      <wp:effectExtent l="0" t="0" r="22225" b="2540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22" cy="27959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0611C98" w14:textId="77777777" w:rsidR="00703D39" w:rsidRDefault="00703D39" w:rsidP="00703D3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A221C" id="Rounded Rectangle 52" o:spid="_x0000_s1039" style="position:absolute;margin-left:95.1pt;margin-top:1.15pt;width:25.25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" fillcolor="window" strokecolor="#f79646" strokeweight="2pt">
                      <v:textbox>
                        <w:txbxContent>
                          <w:p w14:paraId="40611C98" w14:textId="77777777" w:rsidR="00703D39" w:rsidRDefault="00703D39" w:rsidP="00703D3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FAE5B5F" w14:textId="77777777" w:rsidR="008B2C8D" w:rsidRDefault="00FB483D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34FD356" wp14:editId="486B5FA9">
                      <wp:simplePos x="0" y="0"/>
                      <wp:positionH relativeFrom="column">
                        <wp:posOffset>825690</wp:posOffset>
                      </wp:positionH>
                      <wp:positionV relativeFrom="paragraph">
                        <wp:posOffset>131530</wp:posOffset>
                      </wp:positionV>
                      <wp:extent cx="2307771" cy="0"/>
                      <wp:effectExtent l="0" t="0" r="3556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77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FA961" id="Straight Connector 3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0.35pt" to="246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EitwEAAMUDAAAOAAAAZHJzL2Uyb0RvYy54bWysU8GOEzEMvSPxD1HudKZdiaJ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" strokecolor="#4579b8 [3044]"/>
                  </w:pict>
                </mc:Fallback>
              </mc:AlternateContent>
            </w:r>
          </w:p>
          <w:p w14:paraId="0EF451A4" w14:textId="77777777" w:rsidR="006B6421" w:rsidRDefault="00152527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41B2EE" wp14:editId="257A3AD1">
                      <wp:simplePos x="0" y="0"/>
                      <wp:positionH relativeFrom="column">
                        <wp:posOffset>3022979</wp:posOffset>
                      </wp:positionH>
                      <wp:positionV relativeFrom="paragraph">
                        <wp:posOffset>75489</wp:posOffset>
                      </wp:positionV>
                      <wp:extent cx="382137" cy="286603"/>
                      <wp:effectExtent l="0" t="0" r="18415" b="1841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137" cy="286603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5086F6" w14:textId="77777777" w:rsidR="00152527" w:rsidRPr="00152527" w:rsidRDefault="00152527" w:rsidP="0015252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52527">
                                    <w:rPr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41B2EE" id="Rounded Rectangle 51" o:spid="_x0000_s1040" style="position:absolute;margin-left:238.05pt;margin-top:5.95pt;width:30.1pt;height:2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" fillcolor="window" strokecolor="#f79646" strokeweight="2pt">
                      <v:textbox>
                        <w:txbxContent>
                          <w:p w14:paraId="605086F6" w14:textId="77777777" w:rsidR="00152527" w:rsidRPr="00152527" w:rsidRDefault="00152527" w:rsidP="001525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52527"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047B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D2F1C0C" wp14:editId="7353D412">
                      <wp:simplePos x="0" y="0"/>
                      <wp:positionH relativeFrom="column">
                        <wp:posOffset>782206</wp:posOffset>
                      </wp:positionH>
                      <wp:positionV relativeFrom="paragraph">
                        <wp:posOffset>78294</wp:posOffset>
                      </wp:positionV>
                      <wp:extent cx="238836" cy="218365"/>
                      <wp:effectExtent l="0" t="0" r="27940" b="1079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36" cy="21836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98EC77" id="Rounded Rectangle 54" o:spid="_x0000_s1026" style="position:absolute;margin-left:61.6pt;margin-top:6.15pt;width:18.8pt;height:1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" fillcolor="window" strokecolor="#f79646" strokeweight="2pt"/>
                  </w:pict>
                </mc:Fallback>
              </mc:AlternateContent>
            </w:r>
            <w:r w:rsidR="00F047B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1FB9CF7" wp14:editId="5CC19542">
                      <wp:simplePos x="0" y="0"/>
                      <wp:positionH relativeFrom="column">
                        <wp:posOffset>1607895</wp:posOffset>
                      </wp:positionH>
                      <wp:positionV relativeFrom="paragraph">
                        <wp:posOffset>50999</wp:posOffset>
                      </wp:positionV>
                      <wp:extent cx="238836" cy="218365"/>
                      <wp:effectExtent l="0" t="0" r="27940" b="1079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36" cy="21836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35703F" id="Rounded Rectangle 53" o:spid="_x0000_s1026" style="position:absolute;margin-left:126.6pt;margin-top:4pt;width:18.8pt;height:1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" fillcolor="window" strokecolor="#f79646" strokeweight="2pt"/>
                  </w:pict>
                </mc:Fallback>
              </mc:AlternateContent>
            </w:r>
          </w:p>
          <w:p w14:paraId="4DECAA03" w14:textId="77777777" w:rsidR="006B6421" w:rsidRDefault="006B6421" w:rsidP="001B0B1C">
            <w:pPr>
              <w:spacing w:after="0" w:line="240" w:lineRule="auto"/>
            </w:pPr>
          </w:p>
          <w:p w14:paraId="0B432017" w14:textId="77777777" w:rsidR="006B6421" w:rsidRDefault="006B6421" w:rsidP="001B0B1C">
            <w:pPr>
              <w:spacing w:after="0" w:line="240" w:lineRule="auto"/>
            </w:pPr>
          </w:p>
          <w:p w14:paraId="2932D485" w14:textId="77777777" w:rsidR="006B6421" w:rsidRDefault="006B6421" w:rsidP="001B0B1C">
            <w:pPr>
              <w:spacing w:after="0" w:line="240" w:lineRule="auto"/>
            </w:pPr>
          </w:p>
          <w:p w14:paraId="1E0FB4B5" w14:textId="77777777" w:rsidR="008B2C8D" w:rsidRDefault="007F49E3" w:rsidP="001B0B1C">
            <w:pPr>
              <w:spacing w:after="0" w:line="240" w:lineRule="auto"/>
            </w:pPr>
            <w:r>
              <w:t>Remainder of the</w:t>
            </w:r>
            <w:r w:rsidR="008B2C8D">
              <w:t xml:space="preserve"> children match number sentences to annotated number lines</w:t>
            </w:r>
            <w:r w:rsidR="009E04CE">
              <w:t xml:space="preserve"> in mixed ability partners</w:t>
            </w:r>
            <w:r w:rsidR="008B2C8D">
              <w:t xml:space="preserve">. </w:t>
            </w:r>
          </w:p>
          <w:p w14:paraId="5B9434AE" w14:textId="77777777" w:rsidR="006B6421" w:rsidRDefault="006B6421" w:rsidP="001B0B1C">
            <w:pPr>
              <w:spacing w:after="0" w:line="240" w:lineRule="auto"/>
            </w:pPr>
            <w:r>
              <w:t xml:space="preserve">Number sentences are on cards </w:t>
            </w:r>
            <w:proofErr w:type="spellStart"/>
            <w:r>
              <w:t>eg</w:t>
            </w:r>
            <w:proofErr w:type="spellEnd"/>
            <w:r>
              <w:t>.</w:t>
            </w:r>
          </w:p>
          <w:p w14:paraId="5FB5E880" w14:textId="77777777" w:rsidR="008B2C8D" w:rsidRDefault="008B2C8D" w:rsidP="001B0B1C">
            <w:pPr>
              <w:spacing w:after="0" w:line="240" w:lineRule="auto"/>
            </w:pPr>
            <w:r>
              <w:t xml:space="preserve">46+8 </w:t>
            </w:r>
          </w:p>
          <w:p w14:paraId="60A568EA" w14:textId="77777777" w:rsidR="008B2C8D" w:rsidRDefault="008B2C8D" w:rsidP="001B0B1C">
            <w:pPr>
              <w:spacing w:after="0" w:line="240" w:lineRule="auto"/>
            </w:pPr>
            <w:r>
              <w:t>46+</w:t>
            </w:r>
            <w:commentRangeStart w:id="1"/>
            <w:r>
              <w:t>14</w:t>
            </w:r>
            <w:commentRangeEnd w:id="1"/>
            <w:r w:rsidR="005D6C2E">
              <w:rPr>
                <w:rStyle w:val="CommentReference"/>
              </w:rPr>
              <w:commentReference w:id="1"/>
            </w:r>
          </w:p>
          <w:p w14:paraId="44B6C0DC" w14:textId="77777777" w:rsidR="008B2C8D" w:rsidRDefault="008B2C8D" w:rsidP="001B0B1C">
            <w:pPr>
              <w:spacing w:after="0" w:line="240" w:lineRule="auto"/>
            </w:pPr>
            <w:r>
              <w:t xml:space="preserve">35+7 </w:t>
            </w:r>
          </w:p>
          <w:p w14:paraId="32118852" w14:textId="77777777" w:rsidR="008B2C8D" w:rsidRDefault="00D64AD8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987E39D" wp14:editId="3D33C152">
                      <wp:simplePos x="0" y="0"/>
                      <wp:positionH relativeFrom="column">
                        <wp:posOffset>3559628</wp:posOffset>
                      </wp:positionH>
                      <wp:positionV relativeFrom="paragraph">
                        <wp:posOffset>713196</wp:posOffset>
                      </wp:positionV>
                      <wp:extent cx="413657" cy="391886"/>
                      <wp:effectExtent l="0" t="0" r="24765" b="2730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92217AD" w14:textId="77777777" w:rsidR="00C8771C" w:rsidRDefault="00C8771C" w:rsidP="00C8771C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87E39D" id="Rounded Rectangle 30" o:spid="_x0000_s1041" style="position:absolute;margin-left:280.3pt;margin-top:56.15pt;width:32.55pt;height:30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" fillcolor="window" strokecolor="#f79646" strokeweight="2pt">
                      <v:textbox>
                        <w:txbxContent>
                          <w:p w14:paraId="692217AD" w14:textId="77777777" w:rsidR="00C8771C" w:rsidRDefault="00C8771C" w:rsidP="00C8771C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58C44FA" wp14:editId="713EEAA8">
                      <wp:simplePos x="0" y="0"/>
                      <wp:positionH relativeFrom="column">
                        <wp:posOffset>1088572</wp:posOffset>
                      </wp:positionH>
                      <wp:positionV relativeFrom="paragraph">
                        <wp:posOffset>789395</wp:posOffset>
                      </wp:positionV>
                      <wp:extent cx="413657" cy="391886"/>
                      <wp:effectExtent l="0" t="0" r="24765" b="2730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F887C2" w14:textId="77777777" w:rsidR="00C8771C" w:rsidRDefault="00C8771C" w:rsidP="00C8771C">
                                  <w:pPr>
                                    <w:jc w:val="center"/>
                                  </w:pPr>
                                  <w:r>
                                    <w:t>+5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8C44FA" id="Rounded Rectangle 29" o:spid="_x0000_s1042" style="position:absolute;margin-left:85.7pt;margin-top:62.15pt;width:32.55pt;height:30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" fillcolor="window" strokecolor="#f79646" strokeweight="2pt">
                      <v:textbox>
                        <w:txbxContent>
                          <w:p w14:paraId="19F887C2" w14:textId="77777777" w:rsidR="00C8771C" w:rsidRDefault="00C8771C" w:rsidP="00C8771C">
                            <w:pPr>
                              <w:jc w:val="center"/>
                            </w:pPr>
                            <w:r>
                              <w:t>+5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5BD25F2" wp14:editId="14657295">
                      <wp:simplePos x="0" y="0"/>
                      <wp:positionH relativeFrom="column">
                        <wp:posOffset>4909457</wp:posOffset>
                      </wp:positionH>
                      <wp:positionV relativeFrom="paragraph">
                        <wp:posOffset>1453424</wp:posOffset>
                      </wp:positionV>
                      <wp:extent cx="413657" cy="391886"/>
                      <wp:effectExtent l="0" t="0" r="24765" b="273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1AFEC9" w14:textId="77777777" w:rsidR="00A74723" w:rsidRDefault="00A74723" w:rsidP="00A74723">
                                  <w:pPr>
                                    <w:jc w:val="center"/>
                                  </w:pP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BD25F2" id="Rounded Rectangle 28" o:spid="_x0000_s1043" style="position:absolute;margin-left:386.55pt;margin-top:114.45pt;width:32.55pt;height:30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" fillcolor="window" strokecolor="#f79646" strokeweight="2pt">
                      <v:textbox>
                        <w:txbxContent>
                          <w:p w14:paraId="471AFEC9" w14:textId="77777777" w:rsidR="00A74723" w:rsidRDefault="00A74723" w:rsidP="00A74723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2E9846A" wp14:editId="23899886">
                      <wp:simplePos x="0" y="0"/>
                      <wp:positionH relativeFrom="column">
                        <wp:posOffset>2427514</wp:posOffset>
                      </wp:positionH>
                      <wp:positionV relativeFrom="paragraph">
                        <wp:posOffset>1453424</wp:posOffset>
                      </wp:positionV>
                      <wp:extent cx="413657" cy="391886"/>
                      <wp:effectExtent l="0" t="0" r="24765" b="2730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391886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E50511" id="Rounded Rectangle 27" o:spid="_x0000_s1026" style="position:absolute;margin-left:191.15pt;margin-top:114.45pt;width:32.55pt;height:30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" fillcolor="window" strokecolor="#f79646" strokeweight="2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0AD0120" wp14:editId="38112E86">
                      <wp:simplePos x="0" y="0"/>
                      <wp:positionH relativeFrom="column">
                        <wp:posOffset>119743</wp:posOffset>
                      </wp:positionH>
                      <wp:positionV relativeFrom="paragraph">
                        <wp:posOffset>1457325</wp:posOffset>
                      </wp:positionV>
                      <wp:extent cx="413657" cy="391886"/>
                      <wp:effectExtent l="0" t="0" r="24765" b="2730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3918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52D479" id="Rounded Rectangle 26" o:spid="_x0000_s1026" style="position:absolute;margin-left:9.45pt;margin-top:114.75pt;width:32.55pt;height:30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CDbAIAACA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" fillcolor="white [3201]" strokecolor="#f79646 [3209]" strokeweight="2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63294F0" wp14:editId="5D886EE3">
                      <wp:simplePos x="0" y="0"/>
                      <wp:positionH relativeFrom="column">
                        <wp:posOffset>2623457</wp:posOffset>
                      </wp:positionH>
                      <wp:positionV relativeFrom="paragraph">
                        <wp:posOffset>608118</wp:posOffset>
                      </wp:positionV>
                      <wp:extent cx="2481943" cy="675036"/>
                      <wp:effectExtent l="0" t="0" r="13970" b="10795"/>
                      <wp:wrapNone/>
                      <wp:docPr id="25" name="Freeform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1943" cy="675036"/>
                              </a:xfrm>
                              <a:custGeom>
                                <a:avLst/>
                                <a:gdLst>
                                  <a:gd name="connsiteX0" fmla="*/ 0 w 2481943"/>
                                  <a:gd name="connsiteY0" fmla="*/ 675036 h 675036"/>
                                  <a:gd name="connsiteX1" fmla="*/ 1055914 w 2481943"/>
                                  <a:gd name="connsiteY1" fmla="*/ 121 h 675036"/>
                                  <a:gd name="connsiteX2" fmla="*/ 2481943 w 2481943"/>
                                  <a:gd name="connsiteY2" fmla="*/ 631493 h 6750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81943" h="675036">
                                    <a:moveTo>
                                      <a:pt x="0" y="675036"/>
                                    </a:moveTo>
                                    <a:cubicBezTo>
                                      <a:pt x="321128" y="341207"/>
                                      <a:pt x="642257" y="7378"/>
                                      <a:pt x="1055914" y="121"/>
                                    </a:cubicBezTo>
                                    <a:cubicBezTo>
                                      <a:pt x="1469571" y="-7136"/>
                                      <a:pt x="1975757" y="312178"/>
                                      <a:pt x="2481943" y="63149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AB5ED" id="Freeform 25" o:spid="_x0000_s1026" style="position:absolute;margin-left:206.55pt;margin-top:47.9pt;width:195.45pt;height:53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1943,67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" path="m,675036c321128,341207,642257,7378,1055914,121v413657,-7257,919843,312057,1426029,631372e" filled="f" strokecolor="#243f60 [1604]" strokeweight="2pt">
                      <v:path arrowok="t" o:connecttype="custom" o:connectlocs="0,675036;1055914,121;2481943,631493" o:connectangles="0,0,0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612E10A" wp14:editId="2D503006">
                      <wp:simplePos x="0" y="0"/>
                      <wp:positionH relativeFrom="column">
                        <wp:posOffset>185057</wp:posOffset>
                      </wp:positionH>
                      <wp:positionV relativeFrom="paragraph">
                        <wp:posOffset>651778</wp:posOffset>
                      </wp:positionV>
                      <wp:extent cx="2458358" cy="699696"/>
                      <wp:effectExtent l="0" t="0" r="18415" b="24765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358" cy="699696"/>
                              </a:xfrm>
                              <a:custGeom>
                                <a:avLst/>
                                <a:gdLst>
                                  <a:gd name="connsiteX0" fmla="*/ 0 w 2458358"/>
                                  <a:gd name="connsiteY0" fmla="*/ 642261 h 699696"/>
                                  <a:gd name="connsiteX1" fmla="*/ 1066800 w 2458358"/>
                                  <a:gd name="connsiteY1" fmla="*/ 4 h 699696"/>
                                  <a:gd name="connsiteX2" fmla="*/ 2318657 w 2458358"/>
                                  <a:gd name="connsiteY2" fmla="*/ 631376 h 699696"/>
                                  <a:gd name="connsiteX3" fmla="*/ 2373086 w 2458358"/>
                                  <a:gd name="connsiteY3" fmla="*/ 653147 h 6996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58358" h="699696">
                                    <a:moveTo>
                                      <a:pt x="0" y="642261"/>
                                    </a:moveTo>
                                    <a:cubicBezTo>
                                      <a:pt x="340178" y="322039"/>
                                      <a:pt x="680357" y="1818"/>
                                      <a:pt x="1066800" y="4"/>
                                    </a:cubicBezTo>
                                    <a:cubicBezTo>
                                      <a:pt x="1453243" y="-1810"/>
                                      <a:pt x="2100943" y="522519"/>
                                      <a:pt x="2318657" y="631376"/>
                                    </a:cubicBezTo>
                                    <a:cubicBezTo>
                                      <a:pt x="2536371" y="740233"/>
                                      <a:pt x="2454728" y="696690"/>
                                      <a:pt x="2373086" y="65314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55403" id="Freeform 24" o:spid="_x0000_s1026" style="position:absolute;margin-left:14.55pt;margin-top:51.3pt;width:193.55pt;height:55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8358,69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" path="m,642261c340178,322039,680357,1818,1066800,4v386443,-1814,1034143,522515,1251857,631372c2536371,740233,2454728,696690,2373086,653147e" filled="f" strokecolor="#243f60 [1604]" strokeweight="2pt">
                      <v:path arrowok="t" o:connecttype="custom" o:connectlocs="0,642261;1066800,4;2318657,631376;2373086,653147" o:connectangles="0,0,0,0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84F2587" wp14:editId="0F5F9399">
                      <wp:simplePos x="0" y="0"/>
                      <wp:positionH relativeFrom="column">
                        <wp:posOffset>185057</wp:posOffset>
                      </wp:positionH>
                      <wp:positionV relativeFrom="paragraph">
                        <wp:posOffset>1261382</wp:posOffset>
                      </wp:positionV>
                      <wp:extent cx="4953000" cy="32657"/>
                      <wp:effectExtent l="0" t="0" r="19050" b="2476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0" cy="326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67665" id="Straight Connector 23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99.3pt" to="404.5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" strokecolor="#4579b8 [3044]"/>
                  </w:pict>
                </mc:Fallback>
              </mc:AlternateContent>
            </w:r>
            <w:r w:rsidR="008B2C8D">
              <w:t>These children have number lines with no numbers on them but they do have the jumps</w:t>
            </w:r>
            <w:r>
              <w:t xml:space="preserve"> and the answer</w:t>
            </w:r>
            <w:r w:rsidR="008B2C8D">
              <w:t xml:space="preserve">. </w:t>
            </w:r>
          </w:p>
          <w:p w14:paraId="65A787CE" w14:textId="77777777" w:rsidR="006B6421" w:rsidRDefault="006B6421" w:rsidP="001B0B1C">
            <w:pPr>
              <w:spacing w:after="0" w:line="240" w:lineRule="auto"/>
            </w:pPr>
          </w:p>
          <w:p w14:paraId="6711D7C1" w14:textId="77777777" w:rsidR="006B6421" w:rsidRDefault="006B6421" w:rsidP="001B0B1C">
            <w:pPr>
              <w:spacing w:after="0" w:line="240" w:lineRule="auto"/>
            </w:pPr>
          </w:p>
          <w:p w14:paraId="328EF2DC" w14:textId="77777777" w:rsidR="006B6421" w:rsidRDefault="006B6421" w:rsidP="001B0B1C">
            <w:pPr>
              <w:spacing w:after="0" w:line="240" w:lineRule="auto"/>
            </w:pPr>
          </w:p>
          <w:p w14:paraId="3107C368" w14:textId="77777777" w:rsidR="006B6421" w:rsidRDefault="006B6421" w:rsidP="001B0B1C">
            <w:pPr>
              <w:spacing w:after="0" w:line="240" w:lineRule="auto"/>
            </w:pPr>
          </w:p>
          <w:p w14:paraId="11E02C53" w14:textId="77777777" w:rsidR="006B6421" w:rsidRDefault="006B6421" w:rsidP="001B0B1C">
            <w:pPr>
              <w:spacing w:after="0" w:line="240" w:lineRule="auto"/>
            </w:pPr>
          </w:p>
          <w:p w14:paraId="601120D3" w14:textId="77777777" w:rsidR="006B6421" w:rsidRDefault="006B6421" w:rsidP="001B0B1C">
            <w:pPr>
              <w:spacing w:after="0" w:line="240" w:lineRule="auto"/>
            </w:pPr>
          </w:p>
          <w:p w14:paraId="0C253318" w14:textId="77777777" w:rsidR="006B6421" w:rsidRDefault="006B6421" w:rsidP="001B0B1C">
            <w:pPr>
              <w:spacing w:after="0" w:line="240" w:lineRule="auto"/>
            </w:pPr>
          </w:p>
          <w:p w14:paraId="0A25DD8A" w14:textId="77777777" w:rsidR="006B6421" w:rsidRDefault="006B6421" w:rsidP="001B0B1C">
            <w:pPr>
              <w:spacing w:after="0" w:line="240" w:lineRule="auto"/>
            </w:pPr>
          </w:p>
          <w:p w14:paraId="69B0A4FD" w14:textId="77777777" w:rsidR="006B6421" w:rsidRDefault="006B6421" w:rsidP="001B0B1C">
            <w:pPr>
              <w:spacing w:after="0" w:line="240" w:lineRule="auto"/>
            </w:pPr>
          </w:p>
          <w:p w14:paraId="38B65E0B" w14:textId="77777777" w:rsidR="006B6421" w:rsidRDefault="006B6421" w:rsidP="001B0B1C">
            <w:pPr>
              <w:spacing w:after="0" w:line="240" w:lineRule="auto"/>
            </w:pPr>
          </w:p>
          <w:p w14:paraId="4742A78F" w14:textId="77777777" w:rsidR="006B6421" w:rsidRDefault="006B6421" w:rsidP="001B0B1C">
            <w:pPr>
              <w:spacing w:after="0" w:line="240" w:lineRule="auto"/>
            </w:pPr>
          </w:p>
          <w:p w14:paraId="6322F170" w14:textId="77777777" w:rsidR="006B6421" w:rsidRDefault="009E3D3D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AE0941" wp14:editId="0FA5F70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1156771</wp:posOffset>
                      </wp:positionV>
                      <wp:extent cx="479244" cy="359229"/>
                      <wp:effectExtent l="0" t="0" r="16510" b="2222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FE1EDB" w14:textId="77777777" w:rsidR="00F64666" w:rsidRDefault="00F64666" w:rsidP="00F646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E0941" id="Rounded Rectangle 42" o:spid="_x0000_s1044" style="position:absolute;margin-left:-.2pt;margin-top:91.1pt;width:37.75pt;height:2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" fillcolor="window" strokecolor="#f79646" strokeweight="2pt">
                      <v:textbox>
                        <w:txbxContent>
                          <w:p w14:paraId="1CFE1EDB" w14:textId="77777777" w:rsidR="00F64666" w:rsidRDefault="00F64666" w:rsidP="00F64666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6D0391E6" wp14:editId="3D011F23">
                      <wp:simplePos x="0" y="0"/>
                      <wp:positionH relativeFrom="column">
                        <wp:posOffset>1542718</wp:posOffset>
                      </wp:positionH>
                      <wp:positionV relativeFrom="paragraph">
                        <wp:posOffset>1188796</wp:posOffset>
                      </wp:positionV>
                      <wp:extent cx="479244" cy="359229"/>
                      <wp:effectExtent l="0" t="0" r="16510" b="2222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25DFA" w14:textId="77777777" w:rsidR="00863AD0" w:rsidRDefault="00863AD0" w:rsidP="00863AD0">
                                  <w:pPr>
                                    <w:jc w:val="center"/>
                                  </w:pPr>
                                  <w:r>
                                    <w:t xml:space="preserve">20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391E6" id="Rounded Rectangle 34" o:spid="_x0000_s1045" style="position:absolute;margin-left:121.45pt;margin-top:93.6pt;width:37.75pt;height:28.3pt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" fillcolor="white [3201]" strokecolor="#f79646 [3209]" strokeweight="2pt">
                      <v:textbox>
                        <w:txbxContent>
                          <w:p w14:paraId="01D25DFA" w14:textId="77777777" w:rsidR="00863AD0" w:rsidRDefault="00863AD0" w:rsidP="00863AD0">
                            <w:pPr>
                              <w:jc w:val="center"/>
                            </w:pPr>
                            <w:r>
                              <w:t xml:space="preserve">20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6F1461D8" wp14:editId="7BFA9D64">
                      <wp:simplePos x="0" y="0"/>
                      <wp:positionH relativeFrom="column">
                        <wp:posOffset>3538704</wp:posOffset>
                      </wp:positionH>
                      <wp:positionV relativeFrom="paragraph">
                        <wp:posOffset>1152619</wp:posOffset>
                      </wp:positionV>
                      <wp:extent cx="479244" cy="359229"/>
                      <wp:effectExtent l="0" t="0" r="16510" b="2222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B4DDFB9" w14:textId="77777777" w:rsidR="00863AD0" w:rsidRDefault="00863AD0" w:rsidP="00863AD0">
                                  <w:pPr>
                                    <w:jc w:val="center"/>
                                  </w:pPr>
                                  <w:r>
                                    <w:t xml:space="preserve">30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461D8" id="Rounded Rectangle 35" o:spid="_x0000_s1046" style="position:absolute;margin-left:278.65pt;margin-top:90.75pt;width:37.75pt;height:28.3pt;z-index: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" fillcolor="window" strokecolor="#f79646" strokeweight="2pt">
                      <v:textbox>
                        <w:txbxContent>
                          <w:p w14:paraId="0B4DDFB9" w14:textId="77777777" w:rsidR="00863AD0" w:rsidRDefault="00863AD0" w:rsidP="00863AD0">
                            <w:pPr>
                              <w:jc w:val="center"/>
                            </w:pPr>
                            <w:r>
                              <w:t xml:space="preserve">30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750455" wp14:editId="1C34063A">
                      <wp:simplePos x="0" y="0"/>
                      <wp:positionH relativeFrom="column">
                        <wp:posOffset>5231130</wp:posOffset>
                      </wp:positionH>
                      <wp:positionV relativeFrom="paragraph">
                        <wp:posOffset>1177072</wp:posOffset>
                      </wp:positionV>
                      <wp:extent cx="479244" cy="359229"/>
                      <wp:effectExtent l="0" t="0" r="16510" b="2222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7C7DCB2" w14:textId="77777777" w:rsidR="00F64666" w:rsidRDefault="009E3D3D" w:rsidP="00F64666">
                                  <w: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50455" id="Rounded Rectangle 41" o:spid="_x0000_s1047" style="position:absolute;margin-left:411.9pt;margin-top:92.7pt;width:37.75pt;height:28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" fillcolor="window" strokecolor="#f79646" strokeweight="2pt">
                      <v:textbox>
                        <w:txbxContent>
                          <w:p w14:paraId="37C7DCB2" w14:textId="77777777" w:rsidR="00F64666" w:rsidRDefault="009E3D3D" w:rsidP="00F64666">
                            <w:r>
                              <w:t>34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2DF8E47" wp14:editId="2561FDE8">
                      <wp:simplePos x="0" y="0"/>
                      <wp:positionH relativeFrom="column">
                        <wp:posOffset>4364516</wp:posOffset>
                      </wp:positionH>
                      <wp:positionV relativeFrom="paragraph">
                        <wp:posOffset>569870</wp:posOffset>
                      </wp:positionV>
                      <wp:extent cx="479244" cy="359229"/>
                      <wp:effectExtent l="0" t="0" r="16510" b="2222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1FCE473" w14:textId="77777777" w:rsidR="00F64666" w:rsidRDefault="00F64666" w:rsidP="00F646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DF8E47" id="Rounded Rectangle 45" o:spid="_x0000_s1048" style="position:absolute;margin-left:343.65pt;margin-top:44.85pt;width:37.75pt;height:28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" fillcolor="window" strokecolor="#f79646" strokeweight="2pt">
                      <v:textbox>
                        <w:txbxContent>
                          <w:p w14:paraId="51FCE473" w14:textId="77777777" w:rsidR="00F64666" w:rsidRDefault="00F64666" w:rsidP="00F64666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566507" wp14:editId="7C6E9CC6">
                      <wp:simplePos x="0" y="0"/>
                      <wp:positionH relativeFrom="column">
                        <wp:posOffset>2305031</wp:posOffset>
                      </wp:positionH>
                      <wp:positionV relativeFrom="paragraph">
                        <wp:posOffset>310647</wp:posOffset>
                      </wp:positionV>
                      <wp:extent cx="479244" cy="359229"/>
                      <wp:effectExtent l="0" t="0" r="16510" b="2222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F2100E5" w14:textId="77777777" w:rsidR="00F64666" w:rsidRDefault="00F64666" w:rsidP="00F646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66507" id="Rounded Rectangle 44" o:spid="_x0000_s1049" style="position:absolute;margin-left:181.5pt;margin-top:24.45pt;width:37.75pt;height:28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" fillcolor="window" strokecolor="#f79646" strokeweight="2pt">
                      <v:textbox>
                        <w:txbxContent>
                          <w:p w14:paraId="1F2100E5" w14:textId="77777777" w:rsidR="00F64666" w:rsidRDefault="00F64666" w:rsidP="00F64666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8152F6" wp14:editId="0E588B1A">
                      <wp:simplePos x="0" y="0"/>
                      <wp:positionH relativeFrom="column">
                        <wp:posOffset>638791</wp:posOffset>
                      </wp:positionH>
                      <wp:positionV relativeFrom="paragraph">
                        <wp:posOffset>446671</wp:posOffset>
                      </wp:positionV>
                      <wp:extent cx="479244" cy="359229"/>
                      <wp:effectExtent l="0" t="0" r="16510" b="2222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4" cy="3592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82E3294" w14:textId="77777777" w:rsidR="00F64666" w:rsidRDefault="00F64666" w:rsidP="00F646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152F6" id="Rounded Rectangle 43" o:spid="_x0000_s1050" style="position:absolute;margin-left:50.3pt;margin-top:35.15pt;width:37.75pt;height:28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" fillcolor="window" strokecolor="#f79646" strokeweight="2pt">
                      <v:textbox>
                        <w:txbxContent>
                          <w:p w14:paraId="482E3294" w14:textId="77777777" w:rsidR="00F64666" w:rsidRDefault="00F64666" w:rsidP="00F64666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5DD0EDA" wp14:editId="3C8FBA0E">
                      <wp:simplePos x="0" y="0"/>
                      <wp:positionH relativeFrom="column">
                        <wp:posOffset>3793481</wp:posOffset>
                      </wp:positionH>
                      <wp:positionV relativeFrom="paragraph">
                        <wp:posOffset>431070</wp:posOffset>
                      </wp:positionV>
                      <wp:extent cx="1630908" cy="641472"/>
                      <wp:effectExtent l="0" t="0" r="26670" b="25400"/>
                      <wp:wrapNone/>
                      <wp:docPr id="40" name="Freeform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908" cy="641472"/>
                              </a:xfrm>
                              <a:custGeom>
                                <a:avLst/>
                                <a:gdLst>
                                  <a:gd name="connsiteX0" fmla="*/ 0 w 1630908"/>
                                  <a:gd name="connsiteY0" fmla="*/ 641472 h 641472"/>
                                  <a:gd name="connsiteX1" fmla="*/ 798394 w 1630908"/>
                                  <a:gd name="connsiteY1" fmla="*/ 27 h 641472"/>
                                  <a:gd name="connsiteX2" fmla="*/ 1630908 w 1630908"/>
                                  <a:gd name="connsiteY2" fmla="*/ 621000 h 6414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30908" h="641472">
                                    <a:moveTo>
                                      <a:pt x="0" y="641472"/>
                                    </a:moveTo>
                                    <a:cubicBezTo>
                                      <a:pt x="263288" y="322455"/>
                                      <a:pt x="526576" y="3439"/>
                                      <a:pt x="798394" y="27"/>
                                    </a:cubicBezTo>
                                    <a:cubicBezTo>
                                      <a:pt x="1070212" y="-3385"/>
                                      <a:pt x="1350560" y="308807"/>
                                      <a:pt x="1630908" y="6210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0C5E1" id="Freeform 40" o:spid="_x0000_s1026" style="position:absolute;margin-left:298.7pt;margin-top:33.95pt;width:128.4pt;height:50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0908,64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" path="m,641472c263288,322455,526576,3439,798394,27v271818,-3412,552166,308780,832514,620973e" filled="f" strokecolor="#243f60 [1604]" strokeweight="2pt">
                      <v:path arrowok="t" o:connecttype="custom" o:connectlocs="0,641472;798394,27;1630908,621000" o:connectangles="0,0,0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0E18479" wp14:editId="16A40A8C">
                      <wp:simplePos x="0" y="0"/>
                      <wp:positionH relativeFrom="column">
                        <wp:posOffset>183762</wp:posOffset>
                      </wp:positionH>
                      <wp:positionV relativeFrom="paragraph">
                        <wp:posOffset>234315</wp:posOffset>
                      </wp:positionV>
                      <wp:extent cx="1555845" cy="812071"/>
                      <wp:effectExtent l="0" t="0" r="25400" b="26670"/>
                      <wp:wrapNone/>
                      <wp:docPr id="38" name="Freeform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845" cy="812071"/>
                              </a:xfrm>
                              <a:custGeom>
                                <a:avLst/>
                                <a:gdLst>
                                  <a:gd name="connsiteX0" fmla="*/ 0 w 1555845"/>
                                  <a:gd name="connsiteY0" fmla="*/ 812071 h 812071"/>
                                  <a:gd name="connsiteX1" fmla="*/ 675564 w 1555845"/>
                                  <a:gd name="connsiteY1" fmla="*/ 30 h 812071"/>
                                  <a:gd name="connsiteX2" fmla="*/ 1555845 w 1555845"/>
                                  <a:gd name="connsiteY2" fmla="*/ 777952 h 812071"/>
                                  <a:gd name="connsiteX3" fmla="*/ 1555845 w 1555845"/>
                                  <a:gd name="connsiteY3" fmla="*/ 777952 h 8120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555845" h="812071">
                                    <a:moveTo>
                                      <a:pt x="0" y="812071"/>
                                    </a:moveTo>
                                    <a:cubicBezTo>
                                      <a:pt x="208128" y="408893"/>
                                      <a:pt x="416257" y="5716"/>
                                      <a:pt x="675564" y="30"/>
                                    </a:cubicBezTo>
                                    <a:cubicBezTo>
                                      <a:pt x="934871" y="-5656"/>
                                      <a:pt x="1555845" y="777952"/>
                                      <a:pt x="1555845" y="777952"/>
                                    </a:cubicBezTo>
                                    <a:lnTo>
                                      <a:pt x="1555845" y="777952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7DBA4" id="Freeform 38" o:spid="_x0000_s1026" style="position:absolute;margin-left:14.45pt;margin-top:18.45pt;width:122.5pt;height:63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845,8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" path="m,812071c208128,408893,416257,5716,675564,30v259307,-5686,880281,777922,880281,777922l1555845,777952e" filled="f" strokecolor="#243f60 [1604]" strokeweight="2pt">
                      <v:path arrowok="t" o:connecttype="custom" o:connectlocs="0,812071;675564,30;1555845,777952;1555845,777952" o:connectangles="0,0,0,0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E35689D" wp14:editId="51FB1B03">
                      <wp:simplePos x="0" y="0"/>
                      <wp:positionH relativeFrom="column">
                        <wp:posOffset>1740051</wp:posOffset>
                      </wp:positionH>
                      <wp:positionV relativeFrom="paragraph">
                        <wp:posOffset>94709</wp:posOffset>
                      </wp:positionV>
                      <wp:extent cx="2047164" cy="975846"/>
                      <wp:effectExtent l="0" t="0" r="10795" b="15240"/>
                      <wp:wrapNone/>
                      <wp:docPr id="39" name="Freeform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164" cy="975846"/>
                              </a:xfrm>
                              <a:custGeom>
                                <a:avLst/>
                                <a:gdLst>
                                  <a:gd name="connsiteX0" fmla="*/ 0 w 2047164"/>
                                  <a:gd name="connsiteY0" fmla="*/ 948551 h 975846"/>
                                  <a:gd name="connsiteX1" fmla="*/ 777922 w 2047164"/>
                                  <a:gd name="connsiteY1" fmla="*/ 32 h 975846"/>
                                  <a:gd name="connsiteX2" fmla="*/ 2047164 w 2047164"/>
                                  <a:gd name="connsiteY2" fmla="*/ 975846 h 975846"/>
                                  <a:gd name="connsiteX3" fmla="*/ 2047164 w 2047164"/>
                                  <a:gd name="connsiteY3" fmla="*/ 975846 h 975846"/>
                                  <a:gd name="connsiteX4" fmla="*/ 2047164 w 2047164"/>
                                  <a:gd name="connsiteY4" fmla="*/ 975846 h 9758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47164" h="975846">
                                    <a:moveTo>
                                      <a:pt x="0" y="948551"/>
                                    </a:moveTo>
                                    <a:cubicBezTo>
                                      <a:pt x="218364" y="472017"/>
                                      <a:pt x="436728" y="-4517"/>
                                      <a:pt x="777922" y="32"/>
                                    </a:cubicBezTo>
                                    <a:cubicBezTo>
                                      <a:pt x="1119116" y="4581"/>
                                      <a:pt x="2047164" y="975846"/>
                                      <a:pt x="2047164" y="975846"/>
                                    </a:cubicBezTo>
                                    <a:lnTo>
                                      <a:pt x="2047164" y="975846"/>
                                    </a:lnTo>
                                    <a:lnTo>
                                      <a:pt x="2047164" y="975846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664DF" id="Freeform 39" o:spid="_x0000_s1026" style="position:absolute;margin-left:137pt;margin-top:7.45pt;width:161.2pt;height:76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164,9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" path="m,948551c218364,472017,436728,-4517,777922,32v341194,4549,1269242,975814,1269242,975814l2047164,975846r,e" filled="f" strokecolor="#243f60 [1604]" strokeweight="2pt">
                      <v:path arrowok="t" o:connecttype="custom" o:connectlocs="0,948551;777922,32;2047164,975846;2047164,975846;2047164,975846" o:connectangles="0,0,0,0,0"/>
                    </v:shape>
                  </w:pict>
                </mc:Fallback>
              </mc:AlternateContent>
            </w:r>
            <w:r w:rsidR="006B6421">
              <w:t xml:space="preserve">Or: </w:t>
            </w:r>
          </w:p>
          <w:p w14:paraId="4E954362" w14:textId="77777777" w:rsidR="009E04CE" w:rsidRDefault="009E04CE" w:rsidP="001B0B1C">
            <w:pPr>
              <w:spacing w:after="0" w:line="240" w:lineRule="auto"/>
            </w:pPr>
          </w:p>
          <w:p w14:paraId="4F46DD71" w14:textId="77777777" w:rsidR="009E04CE" w:rsidRDefault="009E04CE" w:rsidP="001B0B1C">
            <w:pPr>
              <w:spacing w:after="0" w:line="240" w:lineRule="auto"/>
            </w:pPr>
          </w:p>
          <w:p w14:paraId="6CAA25E5" w14:textId="77777777" w:rsidR="009E04CE" w:rsidRDefault="009E04CE" w:rsidP="001B0B1C">
            <w:pPr>
              <w:spacing w:after="0" w:line="240" w:lineRule="auto"/>
            </w:pPr>
          </w:p>
          <w:p w14:paraId="567CA6F8" w14:textId="77777777" w:rsidR="009E04CE" w:rsidRDefault="009E04CE" w:rsidP="001B0B1C">
            <w:pPr>
              <w:spacing w:after="0" w:line="240" w:lineRule="auto"/>
            </w:pPr>
          </w:p>
          <w:p w14:paraId="071E5DC6" w14:textId="77777777" w:rsidR="009E04CE" w:rsidRDefault="009E04CE" w:rsidP="001B0B1C">
            <w:pPr>
              <w:spacing w:after="0" w:line="240" w:lineRule="auto"/>
            </w:pPr>
          </w:p>
          <w:p w14:paraId="33003B10" w14:textId="77777777" w:rsidR="009E04CE" w:rsidRDefault="004A49D3" w:rsidP="001B0B1C">
            <w:pPr>
              <w:spacing w:after="0" w:line="24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294822F9" wp14:editId="4F727EF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38735</wp:posOffset>
                      </wp:positionV>
                      <wp:extent cx="5268595" cy="10795"/>
                      <wp:effectExtent l="0" t="0" r="27305" b="2730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859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2C6446" id="Straight Connector 33" o:spid="_x0000_s1026" style="position:absolute;flip:y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3.05pt" to="430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1KxQEAANMDAAAOAAAAZHJzL2Uyb0RvYy54bWysU02P0zAQvSPxHyzfadKuuix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" strokecolor="#4579b8 [3044]"/>
                  </w:pict>
                </mc:Fallback>
              </mc:AlternateContent>
            </w:r>
          </w:p>
          <w:p w14:paraId="2AE6AF41" w14:textId="77777777" w:rsidR="009E04CE" w:rsidRDefault="009E04CE" w:rsidP="001B0B1C">
            <w:pPr>
              <w:spacing w:after="0" w:line="240" w:lineRule="auto"/>
            </w:pPr>
          </w:p>
          <w:p w14:paraId="6EDE0D4D" w14:textId="77777777" w:rsidR="009E04CE" w:rsidRDefault="009E04CE" w:rsidP="001B0B1C">
            <w:pPr>
              <w:spacing w:after="0" w:line="240" w:lineRule="auto"/>
            </w:pPr>
          </w:p>
          <w:p w14:paraId="57B1481E" w14:textId="77777777" w:rsidR="009E04CE" w:rsidRDefault="009E04CE" w:rsidP="001B0B1C">
            <w:pPr>
              <w:spacing w:after="0" w:line="240" w:lineRule="auto"/>
            </w:pPr>
          </w:p>
          <w:p w14:paraId="47289E8F" w14:textId="77777777" w:rsidR="009E04CE" w:rsidRDefault="009E04CE" w:rsidP="009E04C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136EC">
              <w:rPr>
                <w:b/>
                <w:sz w:val="18"/>
                <w:szCs w:val="18"/>
              </w:rPr>
              <w:t xml:space="preserve">Phase E </w:t>
            </w:r>
          </w:p>
          <w:p w14:paraId="7C57B0DB" w14:textId="77777777" w:rsidR="009E04CE" w:rsidRPr="00A136EC" w:rsidRDefault="009E04CE" w:rsidP="009E04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14:paraId="4B28CAC0" w14:textId="77777777" w:rsidR="009E04CE" w:rsidRPr="00A03138" w:rsidRDefault="009E04CE" w:rsidP="009E04CE">
            <w:pPr>
              <w:spacing w:after="0" w:line="240" w:lineRule="auto"/>
              <w:rPr>
                <w:sz w:val="18"/>
                <w:szCs w:val="18"/>
              </w:rPr>
            </w:pPr>
            <w:r w:rsidRPr="00A03138">
              <w:rPr>
                <w:sz w:val="18"/>
                <w:szCs w:val="18"/>
              </w:rPr>
              <w:t>Children discussed what helped them with their</w:t>
            </w:r>
            <w:r>
              <w:rPr>
                <w:sz w:val="18"/>
                <w:szCs w:val="18"/>
              </w:rPr>
              <w:t xml:space="preserve"> learning today. What did they find out? Children record the learning points on large sheet of paper. Prior knowledge, strategy they have used or something they have learnt. </w:t>
            </w:r>
          </w:p>
          <w:p w14:paraId="76F71811" w14:textId="77777777" w:rsidR="009E04CE" w:rsidRDefault="009E04CE" w:rsidP="001B0B1C">
            <w:pPr>
              <w:spacing w:after="0" w:line="240" w:lineRule="auto"/>
            </w:pPr>
          </w:p>
        </w:tc>
      </w:tr>
    </w:tbl>
    <w:p w14:paraId="771E5EC7" w14:textId="77777777" w:rsidR="0052638E" w:rsidRDefault="0052638E" w:rsidP="00B91C42"/>
    <w:p w14:paraId="6326F81F" w14:textId="77777777" w:rsidR="005D6C2E" w:rsidRDefault="005D6C2E" w:rsidP="00B91C42"/>
    <w:p w14:paraId="6909A0D7" w14:textId="77777777" w:rsidR="005D6C2E" w:rsidRDefault="005D6C2E" w:rsidP="00B91C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6"/>
      </w:tblGrid>
      <w:tr w:rsidR="002736A8" w:rsidRPr="00D70CCD" w14:paraId="36872479" w14:textId="77777777" w:rsidTr="00723EBC">
        <w:trPr>
          <w:trHeight w:hRule="exact" w:val="567"/>
        </w:trPr>
        <w:tc>
          <w:tcPr>
            <w:tcW w:w="9242" w:type="dxa"/>
            <w:shd w:val="clear" w:color="auto" w:fill="D9D9D9"/>
            <w:vAlign w:val="center"/>
          </w:tcPr>
          <w:p w14:paraId="4315CDDB" w14:textId="77777777" w:rsidR="002736A8" w:rsidRPr="00D70CCD" w:rsidRDefault="002736A8" w:rsidP="00723EBC">
            <w:pPr>
              <w:spacing w:after="0" w:line="240" w:lineRule="auto"/>
              <w:jc w:val="center"/>
              <w:rPr>
                <w:b/>
                <w:bCs/>
              </w:rPr>
            </w:pPr>
            <w:r w:rsidRPr="00D70CCD">
              <w:rPr>
                <w:b/>
                <w:bCs/>
              </w:rPr>
              <w:t>Focus for observers</w:t>
            </w:r>
            <w:r>
              <w:rPr>
                <w:b/>
                <w:bCs/>
              </w:rPr>
              <w:t xml:space="preserve"> (should relate closely to Research Question)</w:t>
            </w:r>
          </w:p>
        </w:tc>
      </w:tr>
      <w:tr w:rsidR="002736A8" w:rsidRPr="00D70CCD" w14:paraId="5F7AB482" w14:textId="77777777" w:rsidTr="00723EBC">
        <w:trPr>
          <w:trHeight w:hRule="exact" w:val="1311"/>
        </w:trPr>
        <w:tc>
          <w:tcPr>
            <w:tcW w:w="9242" w:type="dxa"/>
          </w:tcPr>
          <w:p w14:paraId="798F0E98" w14:textId="77777777" w:rsidR="002736A8" w:rsidRDefault="002736A8" w:rsidP="00723EBC">
            <w:pPr>
              <w:spacing w:after="0" w:line="240" w:lineRule="auto"/>
            </w:pPr>
            <w:r>
              <w:t xml:space="preserve">How able and willing are children to share their expectation? </w:t>
            </w:r>
          </w:p>
          <w:p w14:paraId="002FD8DB" w14:textId="77777777" w:rsidR="002736A8" w:rsidRDefault="002736A8" w:rsidP="00723EBC">
            <w:pPr>
              <w:spacing w:after="0" w:line="240" w:lineRule="auto"/>
            </w:pPr>
            <w:r>
              <w:t xml:space="preserve">How do the different forms of sharing affect their learning? </w:t>
            </w:r>
          </w:p>
          <w:p w14:paraId="469EF1F2" w14:textId="77777777" w:rsidR="002736A8" w:rsidRDefault="002736A8" w:rsidP="00723EBC">
            <w:pPr>
              <w:spacing w:after="0" w:line="240" w:lineRule="auto"/>
            </w:pPr>
            <w:r>
              <w:t xml:space="preserve">How able are they to capture their learning? </w:t>
            </w:r>
          </w:p>
          <w:p w14:paraId="5AB4A715" w14:textId="77777777" w:rsidR="002736A8" w:rsidRPr="00D70CCD" w:rsidRDefault="002736A8" w:rsidP="00723EBC">
            <w:pPr>
              <w:spacing w:after="0" w:line="240" w:lineRule="auto"/>
            </w:pPr>
            <w:r>
              <w:t xml:space="preserve">What are the barriers children’s learning? </w:t>
            </w:r>
          </w:p>
        </w:tc>
      </w:tr>
    </w:tbl>
    <w:p w14:paraId="016BBDF1" w14:textId="77777777" w:rsidR="002736A8" w:rsidRDefault="002736A8" w:rsidP="002736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6"/>
      </w:tblGrid>
      <w:tr w:rsidR="002736A8" w:rsidRPr="00D70CCD" w14:paraId="639A4B1D" w14:textId="77777777" w:rsidTr="00723EBC">
        <w:trPr>
          <w:trHeight w:hRule="exact" w:val="567"/>
        </w:trPr>
        <w:tc>
          <w:tcPr>
            <w:tcW w:w="9242" w:type="dxa"/>
            <w:shd w:val="clear" w:color="auto" w:fill="D9D9D9"/>
            <w:vAlign w:val="center"/>
          </w:tcPr>
          <w:p w14:paraId="1D626A72" w14:textId="77777777" w:rsidR="002736A8" w:rsidRPr="00D70CCD" w:rsidRDefault="002736A8" w:rsidP="00723EB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Observer notes (to be completed during the lesson observation)</w:t>
            </w:r>
          </w:p>
        </w:tc>
      </w:tr>
      <w:tr w:rsidR="002736A8" w:rsidRPr="00D70CCD" w14:paraId="18386207" w14:textId="77777777" w:rsidTr="00723EBC">
        <w:trPr>
          <w:trHeight w:hRule="exact" w:val="10187"/>
        </w:trPr>
        <w:tc>
          <w:tcPr>
            <w:tcW w:w="9242" w:type="dxa"/>
          </w:tcPr>
          <w:p w14:paraId="4858FFF2" w14:textId="3D1F23B4" w:rsidR="002736A8" w:rsidRDefault="002736A8" w:rsidP="00723E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After 2</w:t>
            </w:r>
            <w:r w:rsidRPr="002736A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lesson 3</w:t>
            </w:r>
            <w:r w:rsidRPr="002736A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December 2014:</w:t>
            </w:r>
          </w:p>
          <w:p w14:paraId="195FBAFC" w14:textId="77777777" w:rsidR="002736A8" w:rsidRDefault="002736A8" w:rsidP="00723EBC">
            <w:pPr>
              <w:spacing w:after="0" w:line="240" w:lineRule="auto"/>
              <w:rPr>
                <w:b/>
              </w:rPr>
            </w:pPr>
          </w:p>
          <w:p w14:paraId="3140899D" w14:textId="77777777" w:rsidR="002736A8" w:rsidRDefault="002736A8" w:rsidP="00723EBC">
            <w:pPr>
              <w:spacing w:after="0" w:line="240" w:lineRule="auto"/>
              <w:rPr>
                <w:b/>
              </w:rPr>
            </w:pPr>
            <w:r w:rsidRPr="0052638E">
              <w:rPr>
                <w:b/>
              </w:rPr>
              <w:t>Focus children</w:t>
            </w:r>
            <w:r>
              <w:rPr>
                <w:b/>
              </w:rPr>
              <w:t xml:space="preserve"> (initials only)</w:t>
            </w:r>
            <w:r w:rsidRPr="0052638E">
              <w:rPr>
                <w:b/>
              </w:rPr>
              <w:t>:</w:t>
            </w:r>
          </w:p>
          <w:p w14:paraId="13EC27C0" w14:textId="77777777" w:rsidR="002736A8" w:rsidRDefault="002736A8" w:rsidP="00723EBC">
            <w:pPr>
              <w:spacing w:after="0" w:line="240" w:lineRule="auto"/>
              <w:rPr>
                <w:b/>
              </w:rPr>
            </w:pPr>
          </w:p>
          <w:p w14:paraId="469750C5" w14:textId="478A8655" w:rsidR="00CC72CB" w:rsidRPr="0060562D" w:rsidRDefault="002736A8" w:rsidP="00723EBC">
            <w:pPr>
              <w:spacing w:after="0" w:line="240" w:lineRule="auto"/>
            </w:pPr>
            <w:r>
              <w:rPr>
                <w:b/>
              </w:rPr>
              <w:t>AL</w:t>
            </w:r>
            <w:r w:rsidR="002A2B0F">
              <w:rPr>
                <w:b/>
              </w:rPr>
              <w:t>- seemed</w:t>
            </w:r>
            <w:r w:rsidR="00CC72CB" w:rsidRPr="0060562D">
              <w:t xml:space="preserve"> to agree with her mixed ability partner. She wanted to contribute in focus group, receptive to questioning, wanted to explain her learning.  </w:t>
            </w:r>
          </w:p>
          <w:p w14:paraId="65BDB0D0" w14:textId="3602825D" w:rsidR="002736A8" w:rsidRPr="0060562D" w:rsidRDefault="00CC72CB" w:rsidP="00723EBC">
            <w:pPr>
              <w:spacing w:after="0" w:line="240" w:lineRule="auto"/>
            </w:pPr>
            <w:r w:rsidRPr="0060562D">
              <w:t xml:space="preserve">Only focus child to refer back to the number bonds scaffold from the input. </w:t>
            </w:r>
          </w:p>
          <w:p w14:paraId="3BAC0F0D" w14:textId="5BAD5567" w:rsidR="0060562D" w:rsidRPr="0060562D" w:rsidRDefault="0060562D" w:rsidP="00723EBC">
            <w:pPr>
              <w:spacing w:after="0" w:line="240" w:lineRule="auto"/>
            </w:pPr>
            <w:r w:rsidRPr="0060562D">
              <w:t xml:space="preserve">She was able to draw on her prior learning and use it to help explain to the others in focus group. </w:t>
            </w:r>
          </w:p>
          <w:p w14:paraId="39350104" w14:textId="73B7E3A4" w:rsidR="002736A8" w:rsidRDefault="00E43F74" w:rsidP="00723EBC">
            <w:pPr>
              <w:spacing w:after="0" w:line="240" w:lineRule="auto"/>
            </w:pPr>
            <w:r w:rsidRPr="00E43F74">
              <w:t xml:space="preserve">Able to use maths vocab in her explanation. </w:t>
            </w:r>
          </w:p>
          <w:p w14:paraId="5B778F60" w14:textId="238A6D4C" w:rsidR="00BD72AB" w:rsidRPr="00E43F74" w:rsidRDefault="00BD72AB" w:rsidP="00723EBC">
            <w:pPr>
              <w:spacing w:after="0" w:line="240" w:lineRule="auto"/>
            </w:pPr>
            <w:r>
              <w:t xml:space="preserve">She hasn’t got a rich mathematical language to explain her learning. She is beginning to show this but this is an area she needs to work on. </w:t>
            </w:r>
          </w:p>
          <w:p w14:paraId="00874C03" w14:textId="77777777" w:rsidR="002736A8" w:rsidRDefault="002736A8" w:rsidP="00723EBC">
            <w:pPr>
              <w:spacing w:after="0" w:line="240" w:lineRule="auto"/>
              <w:rPr>
                <w:b/>
              </w:rPr>
            </w:pPr>
          </w:p>
          <w:p w14:paraId="617BC6FC" w14:textId="0587AEA5" w:rsidR="002736A8" w:rsidRPr="00236CA0" w:rsidRDefault="002736A8" w:rsidP="00723EBC">
            <w:pPr>
              <w:spacing w:after="0" w:line="240" w:lineRule="auto"/>
            </w:pPr>
            <w:r>
              <w:rPr>
                <w:b/>
              </w:rPr>
              <w:t>SH-</w:t>
            </w:r>
            <w:r w:rsidR="00236CA0">
              <w:rPr>
                <w:b/>
              </w:rPr>
              <w:t xml:space="preserve"> </w:t>
            </w:r>
            <w:r w:rsidR="00236CA0" w:rsidRPr="00236CA0">
              <w:t xml:space="preserve">disinterested when he was with a stronger child. Wanted to do something else, not the learning. Distracting himself. </w:t>
            </w:r>
          </w:p>
          <w:p w14:paraId="4143AB49" w14:textId="264EBDEB" w:rsidR="00236CA0" w:rsidRDefault="00236CA0" w:rsidP="00723EBC">
            <w:pPr>
              <w:spacing w:after="0" w:line="240" w:lineRule="auto"/>
            </w:pPr>
            <w:r w:rsidRPr="00236CA0">
              <w:t xml:space="preserve">In the focus group, he felt in his comfort zone, willing straight away. </w:t>
            </w:r>
          </w:p>
          <w:p w14:paraId="35D89E1D" w14:textId="6B7CAF44" w:rsidR="00236CA0" w:rsidRDefault="00236CA0" w:rsidP="00723EBC">
            <w:pPr>
              <w:spacing w:after="0" w:line="240" w:lineRule="auto"/>
            </w:pPr>
            <w:r>
              <w:t xml:space="preserve">Developing use of mathematical language. Able to explain some of his choices using maths words. Questioning really helped him, needed the prompting. </w:t>
            </w:r>
          </w:p>
          <w:p w14:paraId="4C5FC72C" w14:textId="014355A9" w:rsidR="00A61A5B" w:rsidRPr="00236CA0" w:rsidRDefault="00A61A5B" w:rsidP="00723EBC">
            <w:pPr>
              <w:spacing w:after="0" w:line="240" w:lineRule="auto"/>
            </w:pPr>
            <w:r>
              <w:t>Difficult for him to capture his learning, happy to talk about his learning but then not interested in recording</w:t>
            </w:r>
            <w:r w:rsidR="00407F0C">
              <w:t xml:space="preserve"> or writing down what he has done. </w:t>
            </w:r>
          </w:p>
          <w:p w14:paraId="343CD8FA" w14:textId="77777777" w:rsidR="002736A8" w:rsidRDefault="002736A8" w:rsidP="00723EBC">
            <w:pPr>
              <w:spacing w:after="0" w:line="240" w:lineRule="auto"/>
              <w:rPr>
                <w:b/>
              </w:rPr>
            </w:pPr>
          </w:p>
          <w:p w14:paraId="0B075CAE" w14:textId="63164ACF" w:rsidR="00C10AD9" w:rsidRDefault="002736A8" w:rsidP="00723E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</w:t>
            </w:r>
            <w:r w:rsidR="00986C2B">
              <w:rPr>
                <w:b/>
              </w:rPr>
              <w:t xml:space="preserve">- </w:t>
            </w:r>
            <w:r w:rsidR="002B56CF">
              <w:t>H</w:t>
            </w:r>
            <w:r w:rsidR="002B56CF" w:rsidRPr="002B56CF">
              <w:t>e wanted to share with his mixed ability partner but did struggle and struggled also in the focus group.</w:t>
            </w:r>
            <w:r w:rsidR="002B56CF">
              <w:rPr>
                <w:b/>
              </w:rPr>
              <w:t xml:space="preserve"> </w:t>
            </w:r>
          </w:p>
          <w:p w14:paraId="1D5CB974" w14:textId="096E43EF" w:rsidR="002736A8" w:rsidRDefault="006A64BE" w:rsidP="00723EBC">
            <w:pPr>
              <w:spacing w:after="0" w:line="240" w:lineRule="auto"/>
            </w:pPr>
            <w:r>
              <w:t>M</w:t>
            </w:r>
            <w:r w:rsidR="00C10AD9" w:rsidRPr="00C10AD9">
              <w:t xml:space="preserve">athematical language is a </w:t>
            </w:r>
            <w:r w:rsidR="00C10AD9" w:rsidRPr="006A64BE">
              <w:t>barrier</w:t>
            </w:r>
            <w:r w:rsidRPr="006A64BE">
              <w:t>, found it difficult to explain his thinking.</w:t>
            </w:r>
            <w:r w:rsidR="008B4730">
              <w:t xml:space="preserve"> </w:t>
            </w:r>
          </w:p>
          <w:p w14:paraId="09434753" w14:textId="285050B5" w:rsidR="002736A8" w:rsidRDefault="00BC2992" w:rsidP="00723EBC">
            <w:pPr>
              <w:spacing w:after="0" w:line="240" w:lineRule="auto"/>
              <w:rPr>
                <w:b/>
              </w:rPr>
            </w:pPr>
            <w:r>
              <w:t>Understanding of p</w:t>
            </w:r>
            <w:r w:rsidR="008B4730">
              <w:t xml:space="preserve">lace value is also a barrier for him. </w:t>
            </w:r>
          </w:p>
          <w:p w14:paraId="1267A754" w14:textId="77777777" w:rsidR="002736A8" w:rsidRDefault="002736A8" w:rsidP="00723EBC">
            <w:pPr>
              <w:spacing w:after="0" w:line="240" w:lineRule="auto"/>
              <w:rPr>
                <w:b/>
              </w:rPr>
            </w:pPr>
          </w:p>
          <w:p w14:paraId="2D8AFB49" w14:textId="77777777" w:rsidR="002736A8" w:rsidRDefault="002736A8" w:rsidP="00723E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All children: </w:t>
            </w:r>
          </w:p>
          <w:p w14:paraId="39419FE2" w14:textId="77777777" w:rsidR="00455056" w:rsidRDefault="00455056" w:rsidP="00723EBC">
            <w:pPr>
              <w:spacing w:after="0" w:line="240" w:lineRule="auto"/>
            </w:pPr>
            <w:r>
              <w:t xml:space="preserve">The whole class needs catch up work in terms of place value. All need to be using known number facts rather than counting on fingers or 100 squares. </w:t>
            </w:r>
          </w:p>
          <w:p w14:paraId="7064D66E" w14:textId="77777777" w:rsidR="00455056" w:rsidRDefault="00455056" w:rsidP="00723EBC">
            <w:pPr>
              <w:spacing w:after="0" w:line="240" w:lineRule="auto"/>
            </w:pPr>
          </w:p>
          <w:p w14:paraId="6C5D6297" w14:textId="0CDF39A6" w:rsidR="008D043B" w:rsidRDefault="00455056" w:rsidP="00723EBC">
            <w:pPr>
              <w:spacing w:after="0" w:line="240" w:lineRule="auto"/>
            </w:pPr>
            <w:r>
              <w:t xml:space="preserve">Children need to be trained more in this style of learning, sharing and teaching each other. Sharing </w:t>
            </w:r>
            <w:r w:rsidR="008D043B">
              <w:t>their learning with rest of the class.</w:t>
            </w:r>
            <w:r>
              <w:t xml:space="preserve"> </w:t>
            </w:r>
            <w:r w:rsidR="008D043B">
              <w:t xml:space="preserve"> Definite progress, many children were more able to share. </w:t>
            </w:r>
            <w:r w:rsidR="0064308A">
              <w:t xml:space="preserve"> Need more opportunities to do this, plan it in, so they have more experience of this. </w:t>
            </w:r>
            <w:bookmarkStart w:id="2" w:name="_GoBack"/>
            <w:bookmarkEnd w:id="2"/>
          </w:p>
          <w:p w14:paraId="260F899D" w14:textId="77777777" w:rsidR="008D043B" w:rsidRDefault="008D043B" w:rsidP="00723EBC">
            <w:pPr>
              <w:spacing w:after="0" w:line="240" w:lineRule="auto"/>
            </w:pPr>
          </w:p>
          <w:p w14:paraId="6EA977CB" w14:textId="6C3B9098" w:rsidR="008D043B" w:rsidRPr="00FA5542" w:rsidRDefault="008C06B7" w:rsidP="00723EBC">
            <w:pPr>
              <w:spacing w:after="0" w:line="240" w:lineRule="auto"/>
            </w:pPr>
            <w:r>
              <w:t xml:space="preserve">Many of the children need to same level of questioning and scaffold that the focus children had. </w:t>
            </w:r>
          </w:p>
          <w:p w14:paraId="571D404B" w14:textId="77777777" w:rsidR="002736A8" w:rsidRPr="0052638E" w:rsidRDefault="002736A8" w:rsidP="004F48DC">
            <w:pPr>
              <w:spacing w:after="0" w:line="240" w:lineRule="auto"/>
              <w:rPr>
                <w:b/>
              </w:rPr>
            </w:pPr>
          </w:p>
        </w:tc>
      </w:tr>
    </w:tbl>
    <w:p w14:paraId="316C414E" w14:textId="77777777" w:rsidR="005D6C2E" w:rsidRPr="00D70CCD" w:rsidRDefault="005D6C2E" w:rsidP="00B91C42"/>
    <w:sectPr w:rsidR="005D6C2E" w:rsidRPr="00D70CCD" w:rsidSect="00D70CCD">
      <w:headerReference w:type="default" r:id="rId10"/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rcas336" w:date="2014-11-26T21:04:00Z" w:initials="d">
    <w:p w14:paraId="76E2BB53" w14:textId="77777777" w:rsidR="005D6C2E" w:rsidRDefault="005D6C2E">
      <w:pPr>
        <w:pStyle w:val="CommentText"/>
      </w:pPr>
      <w:r>
        <w:rPr>
          <w:rStyle w:val="CommentReference"/>
        </w:rPr>
        <w:annotationRef/>
      </w:r>
      <w:r>
        <w:t>Added this new box.</w:t>
      </w:r>
    </w:p>
  </w:comment>
  <w:comment w:id="1" w:author="dorcas336" w:date="2014-11-26T21:14:00Z" w:initials="d">
    <w:p w14:paraId="73395875" w14:textId="77777777" w:rsidR="005D6C2E" w:rsidRDefault="005D6C2E">
      <w:pPr>
        <w:pStyle w:val="CommentText"/>
      </w:pPr>
      <w:r>
        <w:rPr>
          <w:rStyle w:val="CommentReference"/>
        </w:rPr>
        <w:annotationRef/>
      </w:r>
      <w:r>
        <w:t>I believe it was the other way round; the focus group</w:t>
      </w:r>
      <w:r w:rsidR="004A49D3">
        <w:t xml:space="preserve"> will sum and the number line on cards while the other match sums to correct number line.</w:t>
      </w:r>
    </w:p>
    <w:p w14:paraId="7A0383B3" w14:textId="77777777" w:rsidR="004A49D3" w:rsidRDefault="004A49D3">
      <w:pPr>
        <w:pStyle w:val="CommentText"/>
      </w:pPr>
      <w:r>
        <w:t>You would encourage the opportunity for more maths talk from the focus group through matching game; have to justify why the pair of cards match or not.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E2BB53" w15:done="0"/>
  <w15:commentEx w15:paraId="7A0383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DDA52" w14:textId="77777777" w:rsidR="005648A6" w:rsidRDefault="005648A6" w:rsidP="00D70CCD">
      <w:pPr>
        <w:spacing w:after="0" w:line="240" w:lineRule="auto"/>
      </w:pPr>
      <w:r>
        <w:separator/>
      </w:r>
    </w:p>
  </w:endnote>
  <w:endnote w:type="continuationSeparator" w:id="0">
    <w:p w14:paraId="2C6BA68F" w14:textId="77777777" w:rsidR="005648A6" w:rsidRDefault="005648A6" w:rsidP="00D7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8A790" w14:textId="77777777" w:rsidR="005648A6" w:rsidRDefault="005648A6" w:rsidP="00D70CCD">
      <w:pPr>
        <w:spacing w:after="0" w:line="240" w:lineRule="auto"/>
      </w:pPr>
      <w:r>
        <w:separator/>
      </w:r>
    </w:p>
  </w:footnote>
  <w:footnote w:type="continuationSeparator" w:id="0">
    <w:p w14:paraId="09D07632" w14:textId="77777777" w:rsidR="005648A6" w:rsidRDefault="005648A6" w:rsidP="00D7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1B154" w14:textId="77777777" w:rsidR="005648A6" w:rsidRDefault="005648A6">
    <w:pPr>
      <w:pStyle w:val="Header"/>
    </w:pPr>
    <w:r>
      <w:rPr>
        <w:noProof/>
        <w:lang w:eastAsia="en-GB"/>
      </w:rPr>
      <w:drawing>
        <wp:inline distT="0" distB="0" distL="0" distR="0" wp14:anchorId="3AAF9DCD" wp14:editId="7E459025">
          <wp:extent cx="1354455" cy="569595"/>
          <wp:effectExtent l="0" t="0" r="0" b="1905"/>
          <wp:docPr id="1" name="Picture 1" descr="CMYK_A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MYK_A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4DB7D101" wp14:editId="1FD9ED0E">
          <wp:extent cx="1337310" cy="491490"/>
          <wp:effectExtent l="0" t="0" r="0" b="3810"/>
          <wp:docPr id="2" name="Picture 0" descr="LCLL_CMYK_plus_descriptor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CLL_CMYK_plus_descriptor_5c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150BC"/>
    <w:multiLevelType w:val="hybridMultilevel"/>
    <w:tmpl w:val="228CD42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336143F4"/>
    <w:multiLevelType w:val="hybridMultilevel"/>
    <w:tmpl w:val="3CE8DA6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616C30FE"/>
    <w:multiLevelType w:val="hybridMultilevel"/>
    <w:tmpl w:val="93A6EC2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61E60D33"/>
    <w:multiLevelType w:val="hybridMultilevel"/>
    <w:tmpl w:val="20D6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DD82164"/>
    <w:multiLevelType w:val="hybridMultilevel"/>
    <w:tmpl w:val="002604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E060D03"/>
    <w:multiLevelType w:val="hybridMultilevel"/>
    <w:tmpl w:val="988A5BB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96"/>
    <w:rsid w:val="00012E21"/>
    <w:rsid w:val="00016F12"/>
    <w:rsid w:val="000359A9"/>
    <w:rsid w:val="00036B35"/>
    <w:rsid w:val="000531DB"/>
    <w:rsid w:val="00073842"/>
    <w:rsid w:val="00074277"/>
    <w:rsid w:val="000774DF"/>
    <w:rsid w:val="00082F72"/>
    <w:rsid w:val="00085732"/>
    <w:rsid w:val="00095F4E"/>
    <w:rsid w:val="000A3D70"/>
    <w:rsid w:val="000C41AE"/>
    <w:rsid w:val="000D007E"/>
    <w:rsid w:val="000E1DCE"/>
    <w:rsid w:val="000F373B"/>
    <w:rsid w:val="000F6263"/>
    <w:rsid w:val="0010420E"/>
    <w:rsid w:val="001047AF"/>
    <w:rsid w:val="00111148"/>
    <w:rsid w:val="00122A18"/>
    <w:rsid w:val="00131040"/>
    <w:rsid w:val="001327A0"/>
    <w:rsid w:val="00152527"/>
    <w:rsid w:val="001626D0"/>
    <w:rsid w:val="001630E9"/>
    <w:rsid w:val="00167589"/>
    <w:rsid w:val="001764D6"/>
    <w:rsid w:val="001774A0"/>
    <w:rsid w:val="0019509F"/>
    <w:rsid w:val="001A32CB"/>
    <w:rsid w:val="001A534F"/>
    <w:rsid w:val="001B0B1C"/>
    <w:rsid w:val="001B0DC8"/>
    <w:rsid w:val="001D5A83"/>
    <w:rsid w:val="001F617B"/>
    <w:rsid w:val="00201A06"/>
    <w:rsid w:val="002032BB"/>
    <w:rsid w:val="0020523F"/>
    <w:rsid w:val="00207044"/>
    <w:rsid w:val="002103BB"/>
    <w:rsid w:val="00212CFE"/>
    <w:rsid w:val="00223513"/>
    <w:rsid w:val="00232226"/>
    <w:rsid w:val="00234F54"/>
    <w:rsid w:val="00236CA0"/>
    <w:rsid w:val="00250746"/>
    <w:rsid w:val="00265071"/>
    <w:rsid w:val="002736A8"/>
    <w:rsid w:val="0027528E"/>
    <w:rsid w:val="00275372"/>
    <w:rsid w:val="00287A53"/>
    <w:rsid w:val="002A2B0F"/>
    <w:rsid w:val="002A6409"/>
    <w:rsid w:val="002A6AF6"/>
    <w:rsid w:val="002A6EEA"/>
    <w:rsid w:val="002B56CF"/>
    <w:rsid w:val="002B5DFD"/>
    <w:rsid w:val="002C3D9E"/>
    <w:rsid w:val="002C42D4"/>
    <w:rsid w:val="002C5874"/>
    <w:rsid w:val="002D0D3A"/>
    <w:rsid w:val="002D3605"/>
    <w:rsid w:val="002D3F49"/>
    <w:rsid w:val="002D6A27"/>
    <w:rsid w:val="002E23BA"/>
    <w:rsid w:val="002E7B3B"/>
    <w:rsid w:val="002F3FA8"/>
    <w:rsid w:val="002F72E6"/>
    <w:rsid w:val="00303418"/>
    <w:rsid w:val="00307C69"/>
    <w:rsid w:val="00320560"/>
    <w:rsid w:val="00324910"/>
    <w:rsid w:val="00324DF2"/>
    <w:rsid w:val="00333C39"/>
    <w:rsid w:val="00333F65"/>
    <w:rsid w:val="00364198"/>
    <w:rsid w:val="00376A2C"/>
    <w:rsid w:val="00377B66"/>
    <w:rsid w:val="003862D4"/>
    <w:rsid w:val="003A3897"/>
    <w:rsid w:val="003B401D"/>
    <w:rsid w:val="00403800"/>
    <w:rsid w:val="00406DF2"/>
    <w:rsid w:val="00407B1D"/>
    <w:rsid w:val="00407F0C"/>
    <w:rsid w:val="004101E5"/>
    <w:rsid w:val="00412055"/>
    <w:rsid w:val="00437EDF"/>
    <w:rsid w:val="004421FC"/>
    <w:rsid w:val="00455056"/>
    <w:rsid w:val="0046058C"/>
    <w:rsid w:val="00461DCE"/>
    <w:rsid w:val="00474587"/>
    <w:rsid w:val="00474855"/>
    <w:rsid w:val="00483823"/>
    <w:rsid w:val="00485745"/>
    <w:rsid w:val="00486F2A"/>
    <w:rsid w:val="00487283"/>
    <w:rsid w:val="004A49D3"/>
    <w:rsid w:val="004C053A"/>
    <w:rsid w:val="004C67C5"/>
    <w:rsid w:val="004D2E20"/>
    <w:rsid w:val="004D41B5"/>
    <w:rsid w:val="004D5AD3"/>
    <w:rsid w:val="004E1996"/>
    <w:rsid w:val="004E1ED4"/>
    <w:rsid w:val="004E4DB8"/>
    <w:rsid w:val="004E5168"/>
    <w:rsid w:val="004F2EE9"/>
    <w:rsid w:val="004F48DC"/>
    <w:rsid w:val="00503AC5"/>
    <w:rsid w:val="00513D19"/>
    <w:rsid w:val="00514461"/>
    <w:rsid w:val="0052638E"/>
    <w:rsid w:val="00526D85"/>
    <w:rsid w:val="00530A25"/>
    <w:rsid w:val="0053731C"/>
    <w:rsid w:val="00544721"/>
    <w:rsid w:val="005648A6"/>
    <w:rsid w:val="00575159"/>
    <w:rsid w:val="00583306"/>
    <w:rsid w:val="00583999"/>
    <w:rsid w:val="00587741"/>
    <w:rsid w:val="0059265F"/>
    <w:rsid w:val="00593491"/>
    <w:rsid w:val="00595464"/>
    <w:rsid w:val="00596A96"/>
    <w:rsid w:val="005B208C"/>
    <w:rsid w:val="005B31BE"/>
    <w:rsid w:val="005B38E6"/>
    <w:rsid w:val="005B4503"/>
    <w:rsid w:val="005B4606"/>
    <w:rsid w:val="005C74BD"/>
    <w:rsid w:val="005D6C2E"/>
    <w:rsid w:val="005E03DE"/>
    <w:rsid w:val="005F0541"/>
    <w:rsid w:val="00600D32"/>
    <w:rsid w:val="00604466"/>
    <w:rsid w:val="0060562D"/>
    <w:rsid w:val="0060630A"/>
    <w:rsid w:val="00636F6C"/>
    <w:rsid w:val="006405F4"/>
    <w:rsid w:val="00641AC8"/>
    <w:rsid w:val="0064308A"/>
    <w:rsid w:val="00644578"/>
    <w:rsid w:val="00645A7C"/>
    <w:rsid w:val="00650817"/>
    <w:rsid w:val="00664DAF"/>
    <w:rsid w:val="0066632D"/>
    <w:rsid w:val="00671A4A"/>
    <w:rsid w:val="00673C8D"/>
    <w:rsid w:val="006768E9"/>
    <w:rsid w:val="00697FE7"/>
    <w:rsid w:val="006A4640"/>
    <w:rsid w:val="006A51FC"/>
    <w:rsid w:val="006A64BE"/>
    <w:rsid w:val="006B29D4"/>
    <w:rsid w:val="006B6421"/>
    <w:rsid w:val="006C4E5B"/>
    <w:rsid w:val="006C59BF"/>
    <w:rsid w:val="006C7064"/>
    <w:rsid w:val="006D1E95"/>
    <w:rsid w:val="006E13D2"/>
    <w:rsid w:val="006E2B89"/>
    <w:rsid w:val="006E4DBC"/>
    <w:rsid w:val="006F2D5F"/>
    <w:rsid w:val="0070352C"/>
    <w:rsid w:val="00703D39"/>
    <w:rsid w:val="0071672C"/>
    <w:rsid w:val="00720B0F"/>
    <w:rsid w:val="007233B8"/>
    <w:rsid w:val="00731392"/>
    <w:rsid w:val="00754769"/>
    <w:rsid w:val="00754EAA"/>
    <w:rsid w:val="007648ED"/>
    <w:rsid w:val="00776E59"/>
    <w:rsid w:val="0078066C"/>
    <w:rsid w:val="00786076"/>
    <w:rsid w:val="00793C6F"/>
    <w:rsid w:val="007B246C"/>
    <w:rsid w:val="007D2D30"/>
    <w:rsid w:val="007D4D2E"/>
    <w:rsid w:val="007E59D5"/>
    <w:rsid w:val="007E6569"/>
    <w:rsid w:val="007F49E3"/>
    <w:rsid w:val="008014FD"/>
    <w:rsid w:val="00820639"/>
    <w:rsid w:val="00820CD0"/>
    <w:rsid w:val="00821EB6"/>
    <w:rsid w:val="00824796"/>
    <w:rsid w:val="00826158"/>
    <w:rsid w:val="008328CB"/>
    <w:rsid w:val="00836C0F"/>
    <w:rsid w:val="008454F1"/>
    <w:rsid w:val="00853D13"/>
    <w:rsid w:val="00854DA6"/>
    <w:rsid w:val="00861F30"/>
    <w:rsid w:val="008631BE"/>
    <w:rsid w:val="00863AD0"/>
    <w:rsid w:val="008662E0"/>
    <w:rsid w:val="00866E7A"/>
    <w:rsid w:val="00867E8A"/>
    <w:rsid w:val="00870453"/>
    <w:rsid w:val="00872F79"/>
    <w:rsid w:val="0087684D"/>
    <w:rsid w:val="00882233"/>
    <w:rsid w:val="0089322F"/>
    <w:rsid w:val="008A30A1"/>
    <w:rsid w:val="008B17FF"/>
    <w:rsid w:val="008B2C8D"/>
    <w:rsid w:val="008B4730"/>
    <w:rsid w:val="008B7DAB"/>
    <w:rsid w:val="008C06B7"/>
    <w:rsid w:val="008C514E"/>
    <w:rsid w:val="008D043B"/>
    <w:rsid w:val="008D48B5"/>
    <w:rsid w:val="008D4EF2"/>
    <w:rsid w:val="00907D6B"/>
    <w:rsid w:val="00911B1F"/>
    <w:rsid w:val="0091771A"/>
    <w:rsid w:val="00923865"/>
    <w:rsid w:val="00940715"/>
    <w:rsid w:val="00942003"/>
    <w:rsid w:val="00945FDE"/>
    <w:rsid w:val="00946C69"/>
    <w:rsid w:val="00952621"/>
    <w:rsid w:val="00952909"/>
    <w:rsid w:val="00965142"/>
    <w:rsid w:val="009653F6"/>
    <w:rsid w:val="00986C2B"/>
    <w:rsid w:val="009A76FD"/>
    <w:rsid w:val="009B0A11"/>
    <w:rsid w:val="009B1E0D"/>
    <w:rsid w:val="009D049F"/>
    <w:rsid w:val="009D3B53"/>
    <w:rsid w:val="009E04CE"/>
    <w:rsid w:val="009E3C20"/>
    <w:rsid w:val="009E3D3D"/>
    <w:rsid w:val="009E6C7E"/>
    <w:rsid w:val="009F5D71"/>
    <w:rsid w:val="009F61E2"/>
    <w:rsid w:val="00A02255"/>
    <w:rsid w:val="00A03138"/>
    <w:rsid w:val="00A047A4"/>
    <w:rsid w:val="00A06C3D"/>
    <w:rsid w:val="00A12017"/>
    <w:rsid w:val="00A136EC"/>
    <w:rsid w:val="00A174D9"/>
    <w:rsid w:val="00A2376B"/>
    <w:rsid w:val="00A27C7D"/>
    <w:rsid w:val="00A50BD8"/>
    <w:rsid w:val="00A55782"/>
    <w:rsid w:val="00A61A5B"/>
    <w:rsid w:val="00A65D5E"/>
    <w:rsid w:val="00A74723"/>
    <w:rsid w:val="00A84BAF"/>
    <w:rsid w:val="00A91E18"/>
    <w:rsid w:val="00A95F98"/>
    <w:rsid w:val="00AA24B6"/>
    <w:rsid w:val="00AA609D"/>
    <w:rsid w:val="00AB2B5D"/>
    <w:rsid w:val="00AD469B"/>
    <w:rsid w:val="00AD6E77"/>
    <w:rsid w:val="00AD7161"/>
    <w:rsid w:val="00AE26DC"/>
    <w:rsid w:val="00AF0E25"/>
    <w:rsid w:val="00AF28B9"/>
    <w:rsid w:val="00AF54FD"/>
    <w:rsid w:val="00B06D3B"/>
    <w:rsid w:val="00B31BF3"/>
    <w:rsid w:val="00B34A41"/>
    <w:rsid w:val="00B34FD6"/>
    <w:rsid w:val="00B35FDD"/>
    <w:rsid w:val="00B36BAE"/>
    <w:rsid w:val="00B43A42"/>
    <w:rsid w:val="00B527F4"/>
    <w:rsid w:val="00B60BD3"/>
    <w:rsid w:val="00B65CA4"/>
    <w:rsid w:val="00B65E4D"/>
    <w:rsid w:val="00B72BDE"/>
    <w:rsid w:val="00B75BAE"/>
    <w:rsid w:val="00B75D8B"/>
    <w:rsid w:val="00B80596"/>
    <w:rsid w:val="00B82281"/>
    <w:rsid w:val="00B828EA"/>
    <w:rsid w:val="00B91C42"/>
    <w:rsid w:val="00BA1589"/>
    <w:rsid w:val="00BA15ED"/>
    <w:rsid w:val="00BA578E"/>
    <w:rsid w:val="00BA7FEC"/>
    <w:rsid w:val="00BB0932"/>
    <w:rsid w:val="00BB1590"/>
    <w:rsid w:val="00BB2918"/>
    <w:rsid w:val="00BC2992"/>
    <w:rsid w:val="00BC613B"/>
    <w:rsid w:val="00BD2FC2"/>
    <w:rsid w:val="00BD72AB"/>
    <w:rsid w:val="00BD7F65"/>
    <w:rsid w:val="00BE2B1D"/>
    <w:rsid w:val="00BF7AD3"/>
    <w:rsid w:val="00BF7B46"/>
    <w:rsid w:val="00C04862"/>
    <w:rsid w:val="00C10AD9"/>
    <w:rsid w:val="00C2211D"/>
    <w:rsid w:val="00C232B0"/>
    <w:rsid w:val="00C4411D"/>
    <w:rsid w:val="00C52A18"/>
    <w:rsid w:val="00C63DBF"/>
    <w:rsid w:val="00C8771C"/>
    <w:rsid w:val="00CB4F9C"/>
    <w:rsid w:val="00CB6C60"/>
    <w:rsid w:val="00CC3B02"/>
    <w:rsid w:val="00CC72CB"/>
    <w:rsid w:val="00CD4611"/>
    <w:rsid w:val="00CD52B3"/>
    <w:rsid w:val="00CD6FD9"/>
    <w:rsid w:val="00CD755A"/>
    <w:rsid w:val="00CE0BBA"/>
    <w:rsid w:val="00CE5F7C"/>
    <w:rsid w:val="00CE745C"/>
    <w:rsid w:val="00CF3406"/>
    <w:rsid w:val="00D21A27"/>
    <w:rsid w:val="00D3523D"/>
    <w:rsid w:val="00D4432D"/>
    <w:rsid w:val="00D50EC6"/>
    <w:rsid w:val="00D64AD8"/>
    <w:rsid w:val="00D70763"/>
    <w:rsid w:val="00D70CCD"/>
    <w:rsid w:val="00D748A4"/>
    <w:rsid w:val="00D85994"/>
    <w:rsid w:val="00D93157"/>
    <w:rsid w:val="00DB2D33"/>
    <w:rsid w:val="00DB3BD0"/>
    <w:rsid w:val="00DE1235"/>
    <w:rsid w:val="00DE320B"/>
    <w:rsid w:val="00DF03BE"/>
    <w:rsid w:val="00DF4E21"/>
    <w:rsid w:val="00E05E00"/>
    <w:rsid w:val="00E17E14"/>
    <w:rsid w:val="00E2683C"/>
    <w:rsid w:val="00E32378"/>
    <w:rsid w:val="00E42214"/>
    <w:rsid w:val="00E43F74"/>
    <w:rsid w:val="00E456F1"/>
    <w:rsid w:val="00E5092A"/>
    <w:rsid w:val="00E533B0"/>
    <w:rsid w:val="00E53581"/>
    <w:rsid w:val="00E54304"/>
    <w:rsid w:val="00E57E08"/>
    <w:rsid w:val="00E604E7"/>
    <w:rsid w:val="00E60A57"/>
    <w:rsid w:val="00E73879"/>
    <w:rsid w:val="00E8586D"/>
    <w:rsid w:val="00EA44C4"/>
    <w:rsid w:val="00EB2035"/>
    <w:rsid w:val="00EB5079"/>
    <w:rsid w:val="00ED37BB"/>
    <w:rsid w:val="00EE15FD"/>
    <w:rsid w:val="00EE51DF"/>
    <w:rsid w:val="00EE6816"/>
    <w:rsid w:val="00F00641"/>
    <w:rsid w:val="00F047B5"/>
    <w:rsid w:val="00F2210C"/>
    <w:rsid w:val="00F22E41"/>
    <w:rsid w:val="00F23C5A"/>
    <w:rsid w:val="00F274AC"/>
    <w:rsid w:val="00F27EE3"/>
    <w:rsid w:val="00F53D0E"/>
    <w:rsid w:val="00F6095B"/>
    <w:rsid w:val="00F627F6"/>
    <w:rsid w:val="00F64666"/>
    <w:rsid w:val="00F847EA"/>
    <w:rsid w:val="00FA1651"/>
    <w:rsid w:val="00FA17F6"/>
    <w:rsid w:val="00FA4448"/>
    <w:rsid w:val="00FA5542"/>
    <w:rsid w:val="00FA6878"/>
    <w:rsid w:val="00FB483D"/>
    <w:rsid w:val="00FC5531"/>
    <w:rsid w:val="00FE15B0"/>
    <w:rsid w:val="00FE5A5D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7EF35A43"/>
  <w15:docId w15:val="{F0FB29DA-1980-4DA8-A452-9A2BE57D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D4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8059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uiPriority w:val="99"/>
    <w:rsid w:val="007D4D2E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70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CCD"/>
    <w:rPr>
      <w:lang w:eastAsia="en-US"/>
    </w:rPr>
  </w:style>
  <w:style w:type="paragraph" w:styleId="Footer">
    <w:name w:val="footer"/>
    <w:basedOn w:val="Normal"/>
    <w:link w:val="FooterChar"/>
    <w:uiPriority w:val="99"/>
    <w:rsid w:val="00D70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CCD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6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C2E"/>
    <w:rPr>
      <w:rFonts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C2E"/>
    <w:rPr>
      <w:rFonts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44E709E0</Template>
  <TotalTime>42</TotalTime>
  <Pages>9</Pages>
  <Words>2069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Bowland Lesson Study: Research Lesson Planning</vt:lpstr>
    </vt:vector>
  </TitlesOfParts>
  <Company>Microsoft</Company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Bowland Lesson Study: Research Lesson Planning</dc:title>
  <dc:creator>Rachel Marks</dc:creator>
  <cp:lastModifiedBy>Alice Mansell</cp:lastModifiedBy>
  <cp:revision>46</cp:revision>
  <cp:lastPrinted>2014-11-19T08:10:00Z</cp:lastPrinted>
  <dcterms:created xsi:type="dcterms:W3CDTF">2014-12-02T16:51:00Z</dcterms:created>
  <dcterms:modified xsi:type="dcterms:W3CDTF">2014-12-03T11:49:00Z</dcterms:modified>
</cp:coreProperties>
</file>