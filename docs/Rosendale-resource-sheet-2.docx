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C2" w:rsidRDefault="00CD003E" w:rsidP="003445C2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E7DFF1C" wp14:editId="62B09C5A">
            <wp:simplePos x="0" y="0"/>
            <wp:positionH relativeFrom="column">
              <wp:posOffset>-95250</wp:posOffset>
            </wp:positionH>
            <wp:positionV relativeFrom="paragraph">
              <wp:posOffset>-505460</wp:posOffset>
            </wp:positionV>
            <wp:extent cx="19716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96" y="21461"/>
                <wp:lineTo x="21496" y="0"/>
                <wp:lineTo x="0" y="0"/>
              </wp:wrapPolygon>
            </wp:wrapTight>
            <wp:docPr id="3" name="Picture 3" descr="https://encrypted-tbn1.gstatic.com/images?q=tbn:ANd9GcTU7QIYBlbh4DtNhxrGBBBeOhgu6z3O3KWxhLV7hY4HMltZwM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U7QIYBlbh4DtNhxrGBBBeOhgu6z3O3KWxhLV7hY4HMltZwM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0E692F3" wp14:editId="18A04128">
            <wp:simplePos x="0" y="0"/>
            <wp:positionH relativeFrom="column">
              <wp:posOffset>2933700</wp:posOffset>
            </wp:positionH>
            <wp:positionV relativeFrom="paragraph">
              <wp:posOffset>-504825</wp:posOffset>
            </wp:positionV>
            <wp:extent cx="221932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07" y="21461"/>
                <wp:lineTo x="21507" y="0"/>
                <wp:lineTo x="0" y="0"/>
              </wp:wrapPolygon>
            </wp:wrapTight>
            <wp:docPr id="7" name="Picture 7" descr="https://encrypted-tbn0.gstatic.com/images?q=tbn:ANd9GcReOPImIVXFlINYEf_OZb6Sm55QyA3IDA1KurEEnIvXcKpC83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eOPImIVXFlINYEf_OZb6Sm55QyA3IDA1KurEEnIvXcKpC83y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6F05CF1" wp14:editId="5E2A7958">
            <wp:simplePos x="0" y="0"/>
            <wp:positionH relativeFrom="column">
              <wp:posOffset>6362700</wp:posOffset>
            </wp:positionH>
            <wp:positionV relativeFrom="paragraph">
              <wp:posOffset>-714375</wp:posOffset>
            </wp:positionV>
            <wp:extent cx="1352550" cy="2028190"/>
            <wp:effectExtent l="0" t="0" r="0" b="0"/>
            <wp:wrapSquare wrapText="bothSides"/>
            <wp:docPr id="6" name="Picture 6" descr="https://coufme.files.wordpress.com/2012/07/havaiana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ufme.files.wordpress.com/2012/07/havaianas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5C2" w:rsidRDefault="003445C2" w:rsidP="003445C2">
      <w:pPr>
        <w:jc w:val="center"/>
        <w:rPr>
          <w:rFonts w:ascii="Arial" w:hAnsi="Arial" w:cs="Arial"/>
          <w:sz w:val="24"/>
        </w:rPr>
      </w:pPr>
    </w:p>
    <w:p w:rsidR="00CD003E" w:rsidRDefault="00CD003E" w:rsidP="003445C2">
      <w:pPr>
        <w:jc w:val="center"/>
        <w:rPr>
          <w:rFonts w:ascii="Arial" w:hAnsi="Arial" w:cs="Arial"/>
          <w:sz w:val="24"/>
        </w:rPr>
      </w:pPr>
    </w:p>
    <w:p w:rsidR="00CD003E" w:rsidRDefault="006609BB" w:rsidP="003445C2">
      <w:pPr>
        <w:jc w:val="center"/>
        <w:rPr>
          <w:rFonts w:ascii="Arial" w:hAnsi="Arial" w:cs="Arial"/>
          <w:sz w:val="24"/>
        </w:rPr>
      </w:pPr>
      <w:r w:rsidRPr="00CD003E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A31EF" wp14:editId="17CA6AB4">
                <wp:simplePos x="0" y="0"/>
                <wp:positionH relativeFrom="column">
                  <wp:posOffset>6295390</wp:posOffset>
                </wp:positionH>
                <wp:positionV relativeFrom="paragraph">
                  <wp:posOffset>71755</wp:posOffset>
                </wp:positionV>
                <wp:extent cx="1952625" cy="3810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03E" w:rsidRPr="00CD003E" w:rsidRDefault="00CD003E" w:rsidP="00CD003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D003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Flip flops:  £8</w:t>
                            </w:r>
                            <w:r w:rsidR="006609B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5.7pt;margin-top:5.65pt;width:153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">
                <v:textbox>
                  <w:txbxContent>
                    <w:p w:rsidR="00CD003E" w:rsidRPr="00CD003E" w:rsidRDefault="00CD003E" w:rsidP="00CD003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D003E">
                        <w:rPr>
                          <w:rFonts w:ascii="Arial" w:hAnsi="Arial" w:cs="Arial"/>
                          <w:sz w:val="32"/>
                          <w:szCs w:val="32"/>
                        </w:rPr>
                        <w:t>Flip flops:  £8</w:t>
                      </w:r>
                      <w:r w:rsidR="006609BB">
                        <w:rPr>
                          <w:rFonts w:ascii="Arial" w:hAnsi="Arial" w:cs="Arial"/>
                          <w:sz w:val="32"/>
                          <w:szCs w:val="32"/>
                        </w:rPr>
                        <w:t>.99</w:t>
                      </w:r>
                    </w:p>
                  </w:txbxContent>
                </v:textbox>
              </v:shape>
            </w:pict>
          </mc:Fallback>
        </mc:AlternateContent>
      </w:r>
      <w:r w:rsidRPr="00CD003E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08E64" wp14:editId="4EB34355">
                <wp:simplePos x="0" y="0"/>
                <wp:positionH relativeFrom="column">
                  <wp:posOffset>3286125</wp:posOffset>
                </wp:positionH>
                <wp:positionV relativeFrom="paragraph">
                  <wp:posOffset>90805</wp:posOffset>
                </wp:positionV>
                <wp:extent cx="1781175" cy="3810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03E" w:rsidRPr="00CD003E" w:rsidRDefault="00CD003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D003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Boots:  £15</w:t>
                            </w:r>
                            <w:r w:rsidR="006609B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8.75pt;margin-top:7.15pt;width:140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">
                <v:textbox>
                  <w:txbxContent>
                    <w:p w:rsidR="00CD003E" w:rsidRPr="00CD003E" w:rsidRDefault="00CD003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D003E">
                        <w:rPr>
                          <w:rFonts w:ascii="Arial" w:hAnsi="Arial" w:cs="Arial"/>
                          <w:sz w:val="32"/>
                          <w:szCs w:val="32"/>
                        </w:rPr>
                        <w:t>Boots:  £15</w:t>
                      </w:r>
                      <w:r w:rsidR="006609BB">
                        <w:rPr>
                          <w:rFonts w:ascii="Arial" w:hAnsi="Arial" w:cs="Arial"/>
                          <w:sz w:val="32"/>
                          <w:szCs w:val="32"/>
                        </w:rPr>
                        <w:t>.80</w:t>
                      </w:r>
                    </w:p>
                  </w:txbxContent>
                </v:textbox>
              </v:shape>
            </w:pict>
          </mc:Fallback>
        </mc:AlternateContent>
      </w:r>
      <w:r w:rsidRPr="00CD003E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AE5C6" wp14:editId="5EBDCB39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1790700" cy="371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03E" w:rsidRPr="00CD003E" w:rsidRDefault="00CD003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D003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Trainers:  £12</w:t>
                            </w:r>
                            <w:r w:rsidR="006609B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.9pt;width:141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">
                <v:textbox>
                  <w:txbxContent>
                    <w:p w:rsidR="00CD003E" w:rsidRPr="00CD003E" w:rsidRDefault="00CD003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D003E">
                        <w:rPr>
                          <w:rFonts w:ascii="Arial" w:hAnsi="Arial" w:cs="Arial"/>
                          <w:sz w:val="32"/>
                          <w:szCs w:val="32"/>
                        </w:rPr>
                        <w:t>Trainers:  £12</w:t>
                      </w:r>
                      <w:r w:rsidR="006609BB">
                        <w:rPr>
                          <w:rFonts w:ascii="Arial" w:hAnsi="Arial" w:cs="Arial"/>
                          <w:sz w:val="32"/>
                          <w:szCs w:val="32"/>
                        </w:rPr>
                        <w:t>.98</w:t>
                      </w:r>
                    </w:p>
                  </w:txbxContent>
                </v:textbox>
              </v:shape>
            </w:pict>
          </mc:Fallback>
        </mc:AlternateContent>
      </w:r>
    </w:p>
    <w:p w:rsidR="00CD003E" w:rsidRPr="003445C2" w:rsidRDefault="00CD003E" w:rsidP="00F55B6B">
      <w:pPr>
        <w:rPr>
          <w:rFonts w:ascii="Arial" w:hAnsi="Arial" w:cs="Arial"/>
          <w:sz w:val="24"/>
        </w:rPr>
      </w:pPr>
    </w:p>
    <w:tbl>
      <w:tblPr>
        <w:tblStyle w:val="TableGrid"/>
        <w:tblW w:w="15735" w:type="dxa"/>
        <w:tblInd w:w="-601" w:type="dxa"/>
        <w:tblLook w:val="04A0" w:firstRow="1" w:lastRow="0" w:firstColumn="1" w:lastColumn="0" w:noHBand="0" w:noVBand="1"/>
      </w:tblPr>
      <w:tblGrid>
        <w:gridCol w:w="3403"/>
        <w:gridCol w:w="6237"/>
        <w:gridCol w:w="4394"/>
        <w:gridCol w:w="1701"/>
      </w:tblGrid>
      <w:tr w:rsidR="003445C2" w:rsidRPr="003445C2" w:rsidTr="00793DA9">
        <w:tc>
          <w:tcPr>
            <w:tcW w:w="3403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6237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Bar</w:t>
            </w:r>
          </w:p>
        </w:tc>
        <w:tc>
          <w:tcPr>
            <w:tcW w:w="4394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Number sentence</w:t>
            </w:r>
          </w:p>
        </w:tc>
        <w:tc>
          <w:tcPr>
            <w:tcW w:w="1701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Answer</w:t>
            </w:r>
          </w:p>
        </w:tc>
      </w:tr>
      <w:tr w:rsidR="003445C2" w:rsidTr="00793DA9">
        <w:tc>
          <w:tcPr>
            <w:tcW w:w="3403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</w:tr>
      <w:tr w:rsidR="003445C2" w:rsidTr="00793DA9">
        <w:tc>
          <w:tcPr>
            <w:tcW w:w="3403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</w:tr>
      <w:tr w:rsidR="003445C2" w:rsidTr="00793DA9">
        <w:tc>
          <w:tcPr>
            <w:tcW w:w="3403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445C2" w:rsidRPr="003445C2" w:rsidRDefault="003445C2" w:rsidP="003445C2">
      <w:pPr>
        <w:jc w:val="center"/>
        <w:rPr>
          <w:rFonts w:ascii="Arial" w:hAnsi="Arial" w:cs="Arial"/>
        </w:rPr>
      </w:pPr>
    </w:p>
    <w:sectPr w:rsidR="003445C2" w:rsidRPr="003445C2" w:rsidSect="00F55B6B">
      <w:pgSz w:w="16838" w:h="11906" w:orient="landscape"/>
      <w:pgMar w:top="1440" w:right="1440" w:bottom="1440" w:left="1440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6B" w:rsidRDefault="00F55B6B" w:rsidP="00F55B6B">
      <w:pPr>
        <w:spacing w:after="0" w:line="240" w:lineRule="auto"/>
      </w:pPr>
      <w:r>
        <w:separator/>
      </w:r>
    </w:p>
  </w:endnote>
  <w:endnote w:type="continuationSeparator" w:id="0">
    <w:p w:rsidR="00F55B6B" w:rsidRDefault="00F55B6B" w:rsidP="00F5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6B" w:rsidRDefault="00F55B6B" w:rsidP="00F55B6B">
      <w:pPr>
        <w:spacing w:after="0" w:line="240" w:lineRule="auto"/>
      </w:pPr>
      <w:r>
        <w:separator/>
      </w:r>
    </w:p>
  </w:footnote>
  <w:footnote w:type="continuationSeparator" w:id="0">
    <w:p w:rsidR="00F55B6B" w:rsidRDefault="00F55B6B" w:rsidP="00F55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C2"/>
    <w:rsid w:val="00072934"/>
    <w:rsid w:val="00182434"/>
    <w:rsid w:val="001D31E8"/>
    <w:rsid w:val="002E0E3D"/>
    <w:rsid w:val="003445C2"/>
    <w:rsid w:val="003F674A"/>
    <w:rsid w:val="006609BB"/>
    <w:rsid w:val="00764FD7"/>
    <w:rsid w:val="00793DA9"/>
    <w:rsid w:val="00B3309E"/>
    <w:rsid w:val="00CD003E"/>
    <w:rsid w:val="00F5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6B"/>
  </w:style>
  <w:style w:type="paragraph" w:styleId="Footer">
    <w:name w:val="footer"/>
    <w:basedOn w:val="Normal"/>
    <w:link w:val="Foot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6B"/>
  </w:style>
  <w:style w:type="paragraph" w:styleId="Footer">
    <w:name w:val="footer"/>
    <w:basedOn w:val="Normal"/>
    <w:link w:val="Foot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420265D7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Rosendale Primary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ahayward208</dc:creator>
  <cp:lastModifiedBy>Matthew Criddle</cp:lastModifiedBy>
  <cp:revision>2</cp:revision>
  <cp:lastPrinted>2015-01-26T17:38:00Z</cp:lastPrinted>
  <dcterms:created xsi:type="dcterms:W3CDTF">2015-02-03T21:17:00Z</dcterms:created>
  <dcterms:modified xsi:type="dcterms:W3CDTF">2015-02-03T21:17:00Z</dcterms:modified>
</cp:coreProperties>
</file>