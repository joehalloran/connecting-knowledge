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B1994" w:rsidRPr="006B1994" w:rsidRDefault="00FA26AD" w:rsidP="006B1994">
      <w:pPr>
        <w:rPr>
          <w:rFonts w:ascii="Arial" w:hAnsi="Arial" w:cs="Arial"/>
          <w:sz w:val="24"/>
        </w:rPr>
      </w:pPr>
      <w:r w:rsidRPr="00FA26AD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6B1B3" wp14:editId="123BFB25">
                <wp:simplePos x="0" y="0"/>
                <wp:positionH relativeFrom="column">
                  <wp:posOffset>4810125</wp:posOffset>
                </wp:positionH>
                <wp:positionV relativeFrom="paragraph">
                  <wp:posOffset>80010</wp:posOffset>
                </wp:positionV>
                <wp:extent cx="5162550" cy="67056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156" w:rsidRPr="00E15156" w:rsidRDefault="00E15156" w:rsidP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51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1). </w:t>
                            </w:r>
                            <w:proofErr w:type="gramStart"/>
                            <w:r w:rsidRPr="00E151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Pr="00E151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bus there are 24 people on the lower deck and 15 on the top.                      </w:t>
                            </w:r>
                            <w:r w:rsidRPr="00E1515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…..</w:t>
                            </w:r>
                            <w:r w:rsidRPr="00E151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How many people are on the bus in total?</w:t>
                            </w:r>
                          </w:p>
                          <w:p w:rsidR="00E15156" w:rsidRP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P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P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P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151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 number sentence is:</w:t>
                            </w:r>
                            <w:r w:rsidR="00D82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………………………………………………..</w:t>
                            </w:r>
                          </w:p>
                          <w:p w:rsidR="00E15156" w:rsidRP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Pr="00E15156" w:rsidRDefault="00E15156" w:rsidP="00E1515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151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2). </w:t>
                            </w:r>
                            <w:proofErr w:type="gramStart"/>
                            <w:r w:rsidR="00D82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</w:t>
                            </w:r>
                            <w:proofErr w:type="gramEnd"/>
                            <w:r w:rsidR="00D82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the shop I buy a </w:t>
                            </w:r>
                            <w:r w:rsidR="007F08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drink for £1.20. How much change do I get from £</w:t>
                            </w:r>
                            <w:proofErr w:type="gramStart"/>
                            <w:r w:rsidR="007F08E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proofErr w:type="gramEnd"/>
                          </w:p>
                          <w:p w:rsid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F08E2" w:rsidRDefault="007F08E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 number sentences are:</w:t>
                            </w:r>
                            <w:r w:rsidR="00D8212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………………………………………………..</w:t>
                            </w:r>
                          </w:p>
                          <w:p w:rsid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15156" w:rsidRDefault="00E1515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3). </w:t>
                            </w:r>
                            <w:r w:rsidR="00386856">
                              <w:rPr>
                                <w:rFonts w:ascii="Arial" w:hAnsi="Arial" w:cs="Arial"/>
                                <w:sz w:val="24"/>
                              </w:rPr>
                              <w:t xml:space="preserve">On Monday a shop had 46 football shirts. On Wednesday they had </w:t>
                            </w:r>
                            <w:proofErr w:type="gramStart"/>
                            <w:r w:rsidR="00386856">
                              <w:rPr>
                                <w:rFonts w:ascii="Arial" w:hAnsi="Arial" w:cs="Arial"/>
                                <w:sz w:val="24"/>
                              </w:rPr>
                              <w:t xml:space="preserve">15  </w:t>
                            </w:r>
                            <w:r w:rsidR="00386856" w:rsidRPr="0038685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…</w:t>
                            </w:r>
                            <w:proofErr w:type="gramEnd"/>
                            <w:r w:rsidR="00386856" w:rsidRPr="00386856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..</w:t>
                            </w:r>
                            <w:proofErr w:type="gramStart"/>
                            <w:r w:rsidR="00386856">
                              <w:rPr>
                                <w:rFonts w:ascii="Arial" w:hAnsi="Arial" w:cs="Arial"/>
                                <w:sz w:val="24"/>
                              </w:rPr>
                              <w:t>left</w:t>
                            </w:r>
                            <w:proofErr w:type="gramEnd"/>
                            <w:r w:rsidR="00386856">
                              <w:rPr>
                                <w:rFonts w:ascii="Arial" w:hAnsi="Arial" w:cs="Arial"/>
                                <w:sz w:val="24"/>
                              </w:rPr>
                              <w:t>. How many shirts did they sell?</w:t>
                            </w:r>
                          </w:p>
                          <w:p w:rsidR="007F08E2" w:rsidRDefault="007F08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7F08E2" w:rsidRDefault="007F08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7F08E2" w:rsidRDefault="007F08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7F08E2" w:rsidRDefault="007F08E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My number sentence is: ……………………………………………………</w:t>
                            </w:r>
                          </w:p>
                          <w:p w:rsidR="007F08E2" w:rsidRPr="00E15156" w:rsidRDefault="007F08E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75pt;margin-top:6.3pt;width:406.5pt;height:5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" stroked="f">
                <v:textbox>
                  <w:txbxContent>
                    <w:p w:rsidR="00E15156" w:rsidRPr="00E15156" w:rsidRDefault="00E15156" w:rsidP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51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1). </w:t>
                      </w:r>
                      <w:proofErr w:type="gramStart"/>
                      <w:r w:rsidRPr="00E15156">
                        <w:rPr>
                          <w:rFonts w:ascii="Arial" w:hAnsi="Arial" w:cs="Arial"/>
                          <w:sz w:val="24"/>
                          <w:szCs w:val="24"/>
                        </w:rPr>
                        <w:t>On</w:t>
                      </w:r>
                      <w:proofErr w:type="gramEnd"/>
                      <w:r w:rsidRPr="00E151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bus there are 24 people on the lower deck and 15 on the top.                      </w:t>
                      </w:r>
                      <w:r w:rsidRPr="00E15156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…..</w:t>
                      </w:r>
                      <w:r w:rsidRPr="00E15156">
                        <w:rPr>
                          <w:rFonts w:ascii="Arial" w:hAnsi="Arial" w:cs="Arial"/>
                          <w:sz w:val="24"/>
                          <w:szCs w:val="24"/>
                        </w:rPr>
                        <w:t>How many people are on the bus in total?</w:t>
                      </w:r>
                    </w:p>
                    <w:p w:rsidR="00E15156" w:rsidRP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P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P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P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15156">
                        <w:rPr>
                          <w:rFonts w:ascii="Arial" w:hAnsi="Arial" w:cs="Arial"/>
                          <w:sz w:val="24"/>
                          <w:szCs w:val="24"/>
                        </w:rPr>
                        <w:t>My number sentence is:</w:t>
                      </w:r>
                      <w:r w:rsidR="00D821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………………………………………………..</w:t>
                      </w:r>
                    </w:p>
                    <w:p w:rsidR="00E15156" w:rsidRP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Pr="00E15156" w:rsidRDefault="00E15156" w:rsidP="00E1515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E151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2). </w:t>
                      </w:r>
                      <w:proofErr w:type="gramStart"/>
                      <w:r w:rsidR="00D82129">
                        <w:rPr>
                          <w:rFonts w:ascii="Arial" w:hAnsi="Arial" w:cs="Arial"/>
                          <w:sz w:val="24"/>
                          <w:szCs w:val="24"/>
                        </w:rPr>
                        <w:t>At</w:t>
                      </w:r>
                      <w:proofErr w:type="gramEnd"/>
                      <w:r w:rsidR="00D821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the shop I buy a </w:t>
                      </w:r>
                      <w:r w:rsidR="007F08E2">
                        <w:rPr>
                          <w:rFonts w:ascii="Arial" w:hAnsi="Arial" w:cs="Arial"/>
                          <w:sz w:val="24"/>
                          <w:szCs w:val="24"/>
                        </w:rPr>
                        <w:t>drink for £1.20. How much change do I get from £</w:t>
                      </w:r>
                      <w:proofErr w:type="gramStart"/>
                      <w:r w:rsidR="007F08E2"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proofErr w:type="gramEnd"/>
                    </w:p>
                    <w:p w:rsid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F08E2" w:rsidRDefault="007F08E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My number sentences are:</w:t>
                      </w:r>
                      <w:r w:rsidR="00D8212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………………………………………………..</w:t>
                      </w:r>
                    </w:p>
                    <w:p w:rsidR="00E15156" w:rsidRDefault="00E151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15156" w:rsidRDefault="00E1515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3). </w:t>
                      </w:r>
                      <w:r w:rsidR="00386856">
                        <w:rPr>
                          <w:rFonts w:ascii="Arial" w:hAnsi="Arial" w:cs="Arial"/>
                          <w:sz w:val="24"/>
                        </w:rPr>
                        <w:t xml:space="preserve">On Monday a shop had 46 football shirts. On Wednesday they had </w:t>
                      </w:r>
                      <w:proofErr w:type="gramStart"/>
                      <w:r w:rsidR="00386856">
                        <w:rPr>
                          <w:rFonts w:ascii="Arial" w:hAnsi="Arial" w:cs="Arial"/>
                          <w:sz w:val="24"/>
                        </w:rPr>
                        <w:t xml:space="preserve">15  </w:t>
                      </w:r>
                      <w:r w:rsidR="00386856" w:rsidRPr="00386856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…</w:t>
                      </w:r>
                      <w:proofErr w:type="gramEnd"/>
                      <w:r w:rsidR="00386856" w:rsidRPr="00386856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..</w:t>
                      </w:r>
                      <w:proofErr w:type="gramStart"/>
                      <w:r w:rsidR="00386856">
                        <w:rPr>
                          <w:rFonts w:ascii="Arial" w:hAnsi="Arial" w:cs="Arial"/>
                          <w:sz w:val="24"/>
                        </w:rPr>
                        <w:t>left</w:t>
                      </w:r>
                      <w:proofErr w:type="gramEnd"/>
                      <w:r w:rsidR="00386856">
                        <w:rPr>
                          <w:rFonts w:ascii="Arial" w:hAnsi="Arial" w:cs="Arial"/>
                          <w:sz w:val="24"/>
                        </w:rPr>
                        <w:t>. How many shirts did they sell?</w:t>
                      </w:r>
                    </w:p>
                    <w:p w:rsidR="007F08E2" w:rsidRDefault="007F08E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7F08E2" w:rsidRDefault="007F08E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7F08E2" w:rsidRDefault="007F08E2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7F08E2" w:rsidRDefault="007F08E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My number sentence is: ……………………………………………………</w:t>
                      </w:r>
                    </w:p>
                    <w:p w:rsidR="007F08E2" w:rsidRPr="00E15156" w:rsidRDefault="007F08E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1994">
        <w:rPr>
          <w:rFonts w:ascii="Arial" w:hAnsi="Arial" w:cs="Arial"/>
          <w:sz w:val="24"/>
        </w:rPr>
        <w:t>1)</w:t>
      </w:r>
      <w:proofErr w:type="gramStart"/>
      <w:r w:rsidR="006B1994">
        <w:rPr>
          <w:rFonts w:ascii="Arial" w:hAnsi="Arial" w:cs="Arial"/>
          <w:sz w:val="24"/>
        </w:rPr>
        <w:t xml:space="preserve">.  </w:t>
      </w:r>
      <w:r w:rsidR="00B0416C" w:rsidRPr="006B1994">
        <w:rPr>
          <w:rFonts w:ascii="Arial" w:hAnsi="Arial" w:cs="Arial"/>
          <w:sz w:val="24"/>
        </w:rPr>
        <w:t>There</w:t>
      </w:r>
      <w:proofErr w:type="gramEnd"/>
      <w:r w:rsidR="00B0416C" w:rsidRPr="006B1994">
        <w:rPr>
          <w:rFonts w:ascii="Arial" w:hAnsi="Arial" w:cs="Arial"/>
          <w:sz w:val="24"/>
        </w:rPr>
        <w:t xml:space="preserve"> are 10 boys and 15 girls in a class.  </w:t>
      </w:r>
    </w:p>
    <w:p w:rsidR="00B3309E" w:rsidRPr="006B1994" w:rsidRDefault="006B1994" w:rsidP="006B19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</w:t>
      </w:r>
      <w:r w:rsidR="00B0416C" w:rsidRPr="006B1994">
        <w:rPr>
          <w:rFonts w:ascii="Arial" w:hAnsi="Arial" w:cs="Arial"/>
          <w:sz w:val="24"/>
        </w:rPr>
        <w:t>How many children are there altogether?</w:t>
      </w:r>
    </w:p>
    <w:p w:rsidR="00B0416C" w:rsidRDefault="00B0416C" w:rsidP="00B0416C">
      <w:pPr>
        <w:rPr>
          <w:rFonts w:ascii="Arial" w:hAnsi="Arial" w:cs="Arial"/>
          <w:sz w:val="24"/>
        </w:rPr>
      </w:pPr>
    </w:p>
    <w:p w:rsidR="00B0416C" w:rsidRDefault="00B0416C" w:rsidP="00B0416C">
      <w:pPr>
        <w:rPr>
          <w:rFonts w:ascii="Arial" w:hAnsi="Arial" w:cs="Arial"/>
          <w:sz w:val="24"/>
        </w:rPr>
      </w:pPr>
    </w:p>
    <w:p w:rsidR="006B1994" w:rsidRDefault="006B1994" w:rsidP="00B0416C">
      <w:pPr>
        <w:rPr>
          <w:rFonts w:ascii="Arial" w:hAnsi="Arial" w:cs="Arial"/>
          <w:sz w:val="24"/>
        </w:rPr>
      </w:pPr>
    </w:p>
    <w:p w:rsidR="006B1994" w:rsidRDefault="006B1994" w:rsidP="00B041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 number sentence is:</w:t>
      </w:r>
      <w:r w:rsidR="00D82129">
        <w:rPr>
          <w:rFonts w:ascii="Arial" w:hAnsi="Arial" w:cs="Arial"/>
          <w:sz w:val="24"/>
        </w:rPr>
        <w:t xml:space="preserve"> ………………………………………..</w:t>
      </w:r>
    </w:p>
    <w:p w:rsidR="00B0416C" w:rsidRPr="00B0416C" w:rsidRDefault="00B0416C" w:rsidP="00B0416C">
      <w:pPr>
        <w:rPr>
          <w:rFonts w:ascii="Arial" w:hAnsi="Arial" w:cs="Arial"/>
          <w:sz w:val="24"/>
        </w:rPr>
      </w:pPr>
    </w:p>
    <w:p w:rsidR="00FA26AD" w:rsidRDefault="006B1994" w:rsidP="006B19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proofErr w:type="gramStart"/>
      <w:r>
        <w:rPr>
          <w:rFonts w:ascii="Arial" w:hAnsi="Arial" w:cs="Arial"/>
          <w:sz w:val="24"/>
        </w:rPr>
        <w:t xml:space="preserve">.  </w:t>
      </w:r>
      <w:r w:rsidR="00B0416C" w:rsidRPr="006B1994">
        <w:rPr>
          <w:rFonts w:ascii="Arial" w:hAnsi="Arial" w:cs="Arial"/>
          <w:sz w:val="24"/>
        </w:rPr>
        <w:t>In</w:t>
      </w:r>
      <w:proofErr w:type="gramEnd"/>
      <w:r w:rsidR="00B0416C" w:rsidRPr="006B1994">
        <w:rPr>
          <w:rFonts w:ascii="Arial" w:hAnsi="Arial" w:cs="Arial"/>
          <w:sz w:val="24"/>
        </w:rPr>
        <w:t xml:space="preserve"> another class there are 30 children.  </w:t>
      </w:r>
    </w:p>
    <w:p w:rsidR="00B0416C" w:rsidRPr="006B1994" w:rsidRDefault="00FA26AD" w:rsidP="006B19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B0416C" w:rsidRPr="006B1994">
        <w:rPr>
          <w:rFonts w:ascii="Arial" w:hAnsi="Arial" w:cs="Arial"/>
          <w:sz w:val="24"/>
        </w:rPr>
        <w:t>12 are boys, how many are girls?</w:t>
      </w:r>
    </w:p>
    <w:p w:rsidR="00B0416C" w:rsidRDefault="00B0416C" w:rsidP="00B0416C">
      <w:pPr>
        <w:rPr>
          <w:rFonts w:ascii="Arial" w:hAnsi="Arial" w:cs="Arial"/>
          <w:sz w:val="24"/>
        </w:rPr>
      </w:pPr>
    </w:p>
    <w:p w:rsidR="00FA26AD" w:rsidRDefault="00FA26AD" w:rsidP="00B0416C">
      <w:pPr>
        <w:rPr>
          <w:rFonts w:ascii="Arial" w:hAnsi="Arial" w:cs="Arial"/>
          <w:sz w:val="24"/>
        </w:rPr>
      </w:pPr>
    </w:p>
    <w:p w:rsidR="00B0416C" w:rsidRDefault="00B0416C" w:rsidP="00B0416C">
      <w:pPr>
        <w:rPr>
          <w:rFonts w:ascii="Arial" w:hAnsi="Arial" w:cs="Arial"/>
          <w:sz w:val="24"/>
        </w:rPr>
      </w:pPr>
    </w:p>
    <w:p w:rsidR="00FA26AD" w:rsidRDefault="00FA26AD" w:rsidP="00B0416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number sentence is: </w:t>
      </w:r>
      <w:r w:rsidR="00D82129">
        <w:rPr>
          <w:rFonts w:ascii="Arial" w:hAnsi="Arial" w:cs="Arial"/>
          <w:sz w:val="24"/>
        </w:rPr>
        <w:t>…………………………………………</w:t>
      </w:r>
    </w:p>
    <w:p w:rsidR="00FA26AD" w:rsidRDefault="00FA26AD" w:rsidP="006B1994">
      <w:pPr>
        <w:rPr>
          <w:rFonts w:ascii="Arial" w:hAnsi="Arial" w:cs="Arial"/>
          <w:sz w:val="24"/>
        </w:rPr>
      </w:pPr>
    </w:p>
    <w:p w:rsidR="00FA26AD" w:rsidRDefault="006B1994" w:rsidP="006B19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3). </w:t>
      </w:r>
      <w:proofErr w:type="gramStart"/>
      <w:r w:rsidR="00B0416C" w:rsidRPr="006B1994">
        <w:rPr>
          <w:rFonts w:ascii="Arial" w:hAnsi="Arial" w:cs="Arial"/>
          <w:sz w:val="24"/>
        </w:rPr>
        <w:t>At</w:t>
      </w:r>
      <w:proofErr w:type="gramEnd"/>
      <w:r w:rsidR="00B0416C" w:rsidRPr="006B1994">
        <w:rPr>
          <w:rFonts w:ascii="Arial" w:hAnsi="Arial" w:cs="Arial"/>
          <w:sz w:val="24"/>
        </w:rPr>
        <w:t xml:space="preserve"> the shop I buy a chocolate bar for 52p.  </w:t>
      </w:r>
    </w:p>
    <w:p w:rsidR="00B0416C" w:rsidRPr="006B1994" w:rsidRDefault="00FA26AD" w:rsidP="006B19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B0416C" w:rsidRPr="006B1994">
        <w:rPr>
          <w:rFonts w:ascii="Arial" w:hAnsi="Arial" w:cs="Arial"/>
          <w:sz w:val="24"/>
        </w:rPr>
        <w:t>I pay with a £1 coin.  How much change do I get?</w:t>
      </w:r>
    </w:p>
    <w:p w:rsidR="007F08E2" w:rsidRDefault="007F08E2" w:rsidP="00B0416C">
      <w:pPr>
        <w:rPr>
          <w:rFonts w:ascii="Arial" w:hAnsi="Arial" w:cs="Arial"/>
          <w:sz w:val="24"/>
        </w:rPr>
      </w:pPr>
    </w:p>
    <w:p w:rsidR="007F08E2" w:rsidRDefault="007F08E2" w:rsidP="00B0416C">
      <w:pPr>
        <w:rPr>
          <w:rFonts w:ascii="Arial" w:hAnsi="Arial" w:cs="Arial"/>
          <w:sz w:val="24"/>
        </w:rPr>
      </w:pPr>
    </w:p>
    <w:p w:rsidR="00B0416C" w:rsidRDefault="00B0416C" w:rsidP="00B0416C">
      <w:pPr>
        <w:rPr>
          <w:rFonts w:ascii="Arial" w:hAnsi="Arial" w:cs="Arial"/>
          <w:sz w:val="24"/>
        </w:rPr>
      </w:pPr>
    </w:p>
    <w:p w:rsidR="00E15156" w:rsidRPr="00E15156" w:rsidRDefault="007F08E2" w:rsidP="00E151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 number sentence is: ………………………………………….</w:t>
      </w:r>
    </w:p>
    <w:sectPr w:rsidR="00E15156" w:rsidRPr="00E15156" w:rsidSect="00FA26AD">
      <w:headerReference w:type="default" r:id="rId8"/>
      <w:pgSz w:w="16838" w:h="11906" w:orient="landscape"/>
      <w:pgMar w:top="0" w:right="720" w:bottom="720" w:left="720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041" w:rsidRDefault="00991041" w:rsidP="00FA26AD">
      <w:pPr>
        <w:spacing w:after="0" w:line="240" w:lineRule="auto"/>
      </w:pPr>
      <w:r>
        <w:separator/>
      </w:r>
    </w:p>
  </w:endnote>
  <w:endnote w:type="continuationSeparator" w:id="0">
    <w:p w:rsidR="00991041" w:rsidRDefault="00991041" w:rsidP="00FA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041" w:rsidRDefault="00991041" w:rsidP="00FA26AD">
      <w:pPr>
        <w:spacing w:after="0" w:line="240" w:lineRule="auto"/>
      </w:pPr>
      <w:r>
        <w:separator/>
      </w:r>
    </w:p>
  </w:footnote>
  <w:footnote w:type="continuationSeparator" w:id="0">
    <w:p w:rsidR="00991041" w:rsidRDefault="00991041" w:rsidP="00FA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156" w:rsidRPr="00FA26AD" w:rsidRDefault="00E15156" w:rsidP="00FA26AD">
    <w:pPr>
      <w:tabs>
        <w:tab w:val="left" w:pos="14145"/>
      </w:tabs>
      <w:rPr>
        <w:rFonts w:ascii="Arial" w:hAnsi="Arial" w:cs="Arial"/>
        <w:b/>
        <w:sz w:val="24"/>
        <w:u w:val="single"/>
      </w:rPr>
    </w:pPr>
    <w:r w:rsidRPr="00B0416C">
      <w:rPr>
        <w:rFonts w:ascii="Arial" w:hAnsi="Arial" w:cs="Arial"/>
        <w:b/>
        <w:sz w:val="24"/>
        <w:u w:val="single"/>
      </w:rPr>
      <w:t xml:space="preserve">I am learning to use the Singapore Bar </w:t>
    </w:r>
    <w:r>
      <w:rPr>
        <w:rFonts w:ascii="Arial" w:hAnsi="Arial" w:cs="Arial"/>
        <w:b/>
        <w:sz w:val="24"/>
        <w:u w:val="single"/>
      </w:rPr>
      <w:t xml:space="preserve">method </w:t>
    </w:r>
    <w:r w:rsidRPr="00FA26AD">
      <w:rPr>
        <w:rFonts w:ascii="Arial" w:hAnsi="Arial" w:cs="Arial"/>
        <w:b/>
        <w:sz w:val="24"/>
      </w:rPr>
      <w:t xml:space="preserve">                                        </w:t>
    </w:r>
    <w:r w:rsidRPr="00B0416C">
      <w:rPr>
        <w:rFonts w:ascii="Arial" w:hAnsi="Arial" w:cs="Arial"/>
        <w:b/>
        <w:sz w:val="24"/>
        <w:u w:val="single"/>
      </w:rPr>
      <w:t xml:space="preserve">I am learning to use the Singapore Bar </w:t>
    </w:r>
    <w:r>
      <w:rPr>
        <w:rFonts w:ascii="Arial" w:hAnsi="Arial" w:cs="Arial"/>
        <w:b/>
        <w:sz w:val="24"/>
        <w:u w:val="single"/>
      </w:rPr>
      <w:t>method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563B0"/>
    <w:multiLevelType w:val="hybridMultilevel"/>
    <w:tmpl w:val="D10E9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6C"/>
    <w:rsid w:val="000920BD"/>
    <w:rsid w:val="00182434"/>
    <w:rsid w:val="001D31E8"/>
    <w:rsid w:val="00386856"/>
    <w:rsid w:val="003F0915"/>
    <w:rsid w:val="0068221E"/>
    <w:rsid w:val="006B1994"/>
    <w:rsid w:val="007163DB"/>
    <w:rsid w:val="007F08E2"/>
    <w:rsid w:val="00854E8A"/>
    <w:rsid w:val="008E7F16"/>
    <w:rsid w:val="00991041"/>
    <w:rsid w:val="00B0416C"/>
    <w:rsid w:val="00B3309E"/>
    <w:rsid w:val="00BE658D"/>
    <w:rsid w:val="00D82129"/>
    <w:rsid w:val="00E15156"/>
    <w:rsid w:val="00FA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AD"/>
  </w:style>
  <w:style w:type="paragraph" w:styleId="Footer">
    <w:name w:val="footer"/>
    <w:basedOn w:val="Normal"/>
    <w:link w:val="FooterChar"/>
    <w:uiPriority w:val="99"/>
    <w:unhideWhenUsed/>
    <w:rsid w:val="00FA2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AD"/>
  </w:style>
  <w:style w:type="paragraph" w:styleId="BalloonText">
    <w:name w:val="Balloon Text"/>
    <w:basedOn w:val="Normal"/>
    <w:link w:val="BalloonTextChar"/>
    <w:uiPriority w:val="99"/>
    <w:semiHidden/>
    <w:unhideWhenUsed/>
    <w:rsid w:val="00FA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AD"/>
  </w:style>
  <w:style w:type="paragraph" w:styleId="Footer">
    <w:name w:val="footer"/>
    <w:basedOn w:val="Normal"/>
    <w:link w:val="FooterChar"/>
    <w:uiPriority w:val="99"/>
    <w:unhideWhenUsed/>
    <w:rsid w:val="00FA2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AD"/>
  </w:style>
  <w:style w:type="paragraph" w:styleId="BalloonText">
    <w:name w:val="Balloon Text"/>
    <w:basedOn w:val="Normal"/>
    <w:link w:val="BalloonTextChar"/>
    <w:uiPriority w:val="99"/>
    <w:semiHidden/>
    <w:unhideWhenUsed/>
    <w:rsid w:val="00FA2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420265D7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Rosendale Primary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ahayward208</dc:creator>
  <cp:lastModifiedBy>Matthew Criddle</cp:lastModifiedBy>
  <cp:revision>2</cp:revision>
  <cp:lastPrinted>2015-01-26T17:36:00Z</cp:lastPrinted>
  <dcterms:created xsi:type="dcterms:W3CDTF">2015-02-03T21:17:00Z</dcterms:created>
  <dcterms:modified xsi:type="dcterms:W3CDTF">2015-02-03T21:17:00Z</dcterms:modified>
</cp:coreProperties>
</file>